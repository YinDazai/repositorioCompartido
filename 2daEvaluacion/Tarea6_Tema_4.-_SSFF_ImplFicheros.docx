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500" w:rsidRDefault="00D04F7E" w:rsidP="00860A24">
      <w:pPr>
        <w:pStyle w:val="Ttulo1"/>
        <w:jc w:val="center"/>
      </w:pPr>
      <w:r>
        <w:t>Ejercicios de Implementación de SSFF</w:t>
      </w:r>
    </w:p>
    <w:p w:rsidR="00FA4579" w:rsidRPr="007B4045" w:rsidRDefault="00FA4579" w:rsidP="00860A24">
      <w:pPr>
        <w:rPr>
          <w:b/>
          <w:i w:val="0"/>
          <w:sz w:val="22"/>
        </w:rPr>
      </w:pPr>
    </w:p>
    <w:p w:rsidR="00222A7B" w:rsidRDefault="00273B80" w:rsidP="00222A7B">
      <w:pPr>
        <w:pStyle w:val="Prrafodelista"/>
        <w:ind w:left="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313055</wp:posOffset>
                </wp:positionV>
                <wp:extent cx="2369820" cy="1021080"/>
                <wp:effectExtent l="0" t="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2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5E" w:rsidRPr="00273B80" w:rsidRDefault="008E49AD" w:rsidP="00273B8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</w:pP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F0 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sym w:font="Wingdings" w:char="F0E0"/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 B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0 B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:rsidR="00273B80" w:rsidRPr="00273B80" w:rsidRDefault="00273B80" w:rsidP="00273B8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</w:pPr>
                          </w:p>
                          <w:p w:rsidR="008E49AD" w:rsidRPr="00273B80" w:rsidRDefault="008E49AD" w:rsidP="007B2C5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</w:pP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F1 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sym w:font="Wingdings" w:char="F0E0"/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 B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1 B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:rsidR="00273B80" w:rsidRPr="00273B80" w:rsidRDefault="00273B80" w:rsidP="007B2C5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</w:pPr>
                          </w:p>
                          <w:p w:rsidR="008E49AD" w:rsidRPr="00273B80" w:rsidRDefault="008E49AD" w:rsidP="007B2C5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</w:pP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F2 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sym w:font="Wingdings" w:char="F0E0"/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 B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2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0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 B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1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B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2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 xml:space="preserve">2 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B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  <w:vertAlign w:val="subscript"/>
                              </w:rPr>
                              <w:t>2</w:t>
                            </w:r>
                            <w:r w:rsidR="00273B80" w:rsidRPr="00273B80">
                              <w:rPr>
                                <w:rFonts w:ascii="Courier New" w:hAnsi="Courier New" w:cs="Courier New"/>
                                <w:b/>
                                <w:i w:val="0"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left:0;text-align:left;margin-left:329.45pt;margin-top:24.65pt;width:186.6pt;height: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" fillcolor="white [3212]" strokecolor="black [3213]" strokeweight="2pt">
                <v:textbox>
                  <w:txbxContent>
                    <w:p w:rsidR="007B2C5E" w:rsidRPr="00273B80" w:rsidRDefault="008E49AD" w:rsidP="00273B80">
                      <w:pPr>
                        <w:jc w:val="center"/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</w:pP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F0 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sym w:font="Wingdings" w:char="F0E0"/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 B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0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0 B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0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1</w:t>
                      </w:r>
                    </w:p>
                    <w:p w:rsidR="00273B80" w:rsidRPr="00273B80" w:rsidRDefault="00273B80" w:rsidP="00273B80">
                      <w:pPr>
                        <w:jc w:val="center"/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</w:pPr>
                    </w:p>
                    <w:p w:rsidR="008E49AD" w:rsidRPr="00273B80" w:rsidRDefault="008E49AD" w:rsidP="007B2C5E">
                      <w:pPr>
                        <w:jc w:val="center"/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</w:pP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F1 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sym w:font="Wingdings" w:char="F0E0"/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 B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0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1 B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1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1</w:t>
                      </w:r>
                    </w:p>
                    <w:p w:rsidR="00273B80" w:rsidRPr="00273B80" w:rsidRDefault="00273B80" w:rsidP="007B2C5E">
                      <w:pPr>
                        <w:jc w:val="center"/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</w:pPr>
                    </w:p>
                    <w:p w:rsidR="008E49AD" w:rsidRPr="00273B80" w:rsidRDefault="008E49AD" w:rsidP="007B2C5E">
                      <w:pPr>
                        <w:jc w:val="center"/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</w:pP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F2 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sym w:font="Wingdings" w:char="F0E0"/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 B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2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0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 B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2</w:t>
                      </w:r>
                      <w:r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1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 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B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2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 xml:space="preserve">2 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B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  <w:vertAlign w:val="subscript"/>
                        </w:rPr>
                        <w:t>2</w:t>
                      </w:r>
                      <w:r w:rsidR="00273B80" w:rsidRPr="00273B80">
                        <w:rPr>
                          <w:rFonts w:ascii="Courier New" w:hAnsi="Courier New" w:cs="Courier New"/>
                          <w:b/>
                          <w:i w:val="0"/>
                          <w:color w:val="FF0000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22A7B">
        <w:rPr>
          <w:sz w:val="24"/>
        </w:rPr>
        <w:t>Explique cómo quedaría</w:t>
      </w:r>
      <w:r w:rsidR="00083F94">
        <w:rPr>
          <w:sz w:val="24"/>
        </w:rPr>
        <w:t xml:space="preserve"> un</w:t>
      </w:r>
      <w:r w:rsidR="00222A7B">
        <w:rPr>
          <w:sz w:val="24"/>
        </w:rPr>
        <w:t xml:space="preserve"> dispositivo de almacenamiento secundario</w:t>
      </w:r>
      <w:r w:rsidR="00083F94">
        <w:rPr>
          <w:sz w:val="24"/>
        </w:rPr>
        <w:t xml:space="preserve"> con 6 bloques </w:t>
      </w:r>
      <w:r w:rsidR="002B1736">
        <w:rPr>
          <w:sz w:val="24"/>
        </w:rPr>
        <w:t>físicos</w:t>
      </w:r>
      <w:r w:rsidR="00222A7B">
        <w:rPr>
          <w:sz w:val="24"/>
        </w:rPr>
        <w:t xml:space="preserve"> si se desean realizar las siguientes operaciones</w:t>
      </w:r>
      <w:r w:rsidR="007B4045">
        <w:rPr>
          <w:sz w:val="24"/>
        </w:rPr>
        <w:t xml:space="preserve"> con ficheros</w:t>
      </w:r>
      <w:r w:rsidR="00222A7B">
        <w:rPr>
          <w:sz w:val="24"/>
        </w:rPr>
        <w:t>: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F0 que ocupa 2 bloques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F1 que ocupa 2 bloques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Eliminar Fichero F0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F2 que ocupa 4 bloques</w:t>
      </w:r>
    </w:p>
    <w:p w:rsidR="001E481A" w:rsidRDefault="001E481A" w:rsidP="001E481A">
      <w:pPr>
        <w:jc w:val="both"/>
        <w:rPr>
          <w:sz w:val="24"/>
        </w:rPr>
      </w:pPr>
    </w:p>
    <w:p w:rsidR="001E481A" w:rsidRPr="00493121" w:rsidRDefault="001E481A" w:rsidP="00493121">
      <w:pPr>
        <w:pStyle w:val="Prrafodelista"/>
        <w:numPr>
          <w:ilvl w:val="0"/>
          <w:numId w:val="29"/>
        </w:numPr>
        <w:jc w:val="both"/>
        <w:rPr>
          <w:b/>
          <w:sz w:val="24"/>
        </w:rPr>
      </w:pPr>
      <w:r w:rsidRPr="00493121">
        <w:rPr>
          <w:b/>
          <w:sz w:val="24"/>
        </w:rPr>
        <w:t>Escriba los bloques lógicos correspondientes a cada uno de los tres ficheros:</w:t>
      </w:r>
    </w:p>
    <w:p w:rsidR="001E481A" w:rsidRDefault="001E481A" w:rsidP="001E481A">
      <w:pPr>
        <w:jc w:val="both"/>
        <w:rPr>
          <w:i w:val="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8676"/>
      </w:tblGrid>
      <w:tr w:rsidR="001E481A" w:rsidTr="00125470">
        <w:trPr>
          <w:trHeight w:val="500"/>
        </w:trPr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</w:p>
        </w:tc>
        <w:tc>
          <w:tcPr>
            <w:tcW w:w="8676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Lista de bloques lógicos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F0</w:t>
            </w:r>
          </w:p>
        </w:tc>
        <w:tc>
          <w:tcPr>
            <w:tcW w:w="8676" w:type="dxa"/>
          </w:tcPr>
          <w:p w:rsidR="001E481A" w:rsidRDefault="00125470" w:rsidP="00125470">
            <w:pPr>
              <w:jc w:val="both"/>
              <w:rPr>
                <w:i w:val="0"/>
                <w:sz w:val="24"/>
              </w:rPr>
            </w:pP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o</w:t>
            </w:r>
            <w:r w:rsidRPr="00125470">
              <w:rPr>
                <w:i w:val="0"/>
                <w:sz w:val="24"/>
              </w:rPr>
              <w:t>0</w:t>
            </w:r>
            <w:r>
              <w:rPr>
                <w:i w:val="0"/>
                <w:sz w:val="24"/>
              </w:rPr>
              <w:t xml:space="preserve">, </w:t>
            </w: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o</w:t>
            </w:r>
            <w:r>
              <w:rPr>
                <w:i w:val="0"/>
                <w:sz w:val="24"/>
              </w:rPr>
              <w:t>1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F1</w:t>
            </w:r>
          </w:p>
        </w:tc>
        <w:tc>
          <w:tcPr>
            <w:tcW w:w="8676" w:type="dxa"/>
          </w:tcPr>
          <w:p w:rsidR="001E481A" w:rsidRDefault="00125470" w:rsidP="00125470">
            <w:pPr>
              <w:jc w:val="both"/>
              <w:rPr>
                <w:i w:val="0"/>
                <w:sz w:val="24"/>
              </w:rPr>
            </w:pP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1</w:t>
            </w:r>
            <w:r w:rsidRPr="00125470">
              <w:rPr>
                <w:i w:val="0"/>
                <w:sz w:val="24"/>
              </w:rPr>
              <w:t>0</w:t>
            </w:r>
            <w:r>
              <w:rPr>
                <w:i w:val="0"/>
                <w:sz w:val="24"/>
              </w:rPr>
              <w:t xml:space="preserve">, </w:t>
            </w: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1</w:t>
            </w:r>
            <w:r w:rsidRPr="00125470">
              <w:rPr>
                <w:i w:val="0"/>
                <w:sz w:val="24"/>
              </w:rPr>
              <w:t>0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F2</w:t>
            </w:r>
          </w:p>
        </w:tc>
        <w:tc>
          <w:tcPr>
            <w:tcW w:w="8676" w:type="dxa"/>
          </w:tcPr>
          <w:p w:rsidR="001E481A" w:rsidRPr="00125470" w:rsidRDefault="00125470" w:rsidP="00125470">
            <w:pPr>
              <w:jc w:val="both"/>
              <w:rPr>
                <w:i w:val="0"/>
                <w:sz w:val="24"/>
              </w:rPr>
            </w:pP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2</w:t>
            </w:r>
            <w:r w:rsidRPr="00125470">
              <w:rPr>
                <w:i w:val="0"/>
                <w:sz w:val="24"/>
              </w:rPr>
              <w:t>0</w:t>
            </w:r>
            <w:r>
              <w:rPr>
                <w:i w:val="0"/>
                <w:sz w:val="24"/>
              </w:rPr>
              <w:t xml:space="preserve">, </w:t>
            </w: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1</w:t>
            </w:r>
            <w:r>
              <w:rPr>
                <w:i w:val="0"/>
                <w:sz w:val="24"/>
              </w:rPr>
              <w:t xml:space="preserve">1, </w:t>
            </w: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 xml:space="preserve">2, </w:t>
            </w:r>
            <w:r w:rsidRPr="00125470">
              <w:rPr>
                <w:i w:val="0"/>
                <w:sz w:val="24"/>
              </w:rPr>
              <w:t>B</w:t>
            </w:r>
            <w:r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>3</w:t>
            </w:r>
          </w:p>
        </w:tc>
      </w:tr>
    </w:tbl>
    <w:p w:rsidR="001E481A" w:rsidRPr="001E481A" w:rsidRDefault="001E481A" w:rsidP="001E481A">
      <w:pPr>
        <w:jc w:val="both"/>
        <w:rPr>
          <w:i w:val="0"/>
          <w:sz w:val="24"/>
        </w:rPr>
      </w:pPr>
    </w:p>
    <w:p w:rsidR="001E481A" w:rsidRPr="001E481A" w:rsidRDefault="001E481A" w:rsidP="001E481A">
      <w:pPr>
        <w:jc w:val="both"/>
        <w:rPr>
          <w:i w:val="0"/>
          <w:sz w:val="24"/>
        </w:rPr>
      </w:pPr>
    </w:p>
    <w:p w:rsidR="007B4045" w:rsidRDefault="007B4045" w:rsidP="007B4045"/>
    <w:p w:rsidR="007B4045" w:rsidRDefault="007B4045" w:rsidP="007B4045">
      <w:pPr>
        <w:rPr>
          <w:i w:val="0"/>
          <w:sz w:val="24"/>
        </w:rPr>
      </w:pPr>
      <w:r>
        <w:rPr>
          <w:i w:val="0"/>
          <w:sz w:val="24"/>
        </w:rPr>
        <w:t>Para ello hacer uso de las siguientes implementaciones de ficheros:</w:t>
      </w: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t>Asignación contigua de bloques</w:t>
      </w:r>
    </w:p>
    <w:p w:rsidR="007B4045" w:rsidRDefault="007B4045" w:rsidP="007B4045">
      <w:pPr>
        <w:pStyle w:val="Prrafodelista"/>
        <w:rPr>
          <w:sz w:val="24"/>
        </w:rPr>
      </w:pPr>
    </w:p>
    <w:p w:rsidR="007B4045" w:rsidRDefault="000A0806" w:rsidP="007B4045">
      <w:pPr>
        <w:pStyle w:val="Prrafodelista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6462395</wp:posOffset>
                </wp:positionH>
                <wp:positionV relativeFrom="paragraph">
                  <wp:posOffset>1896745</wp:posOffset>
                </wp:positionV>
                <wp:extent cx="76200" cy="575310"/>
                <wp:effectExtent l="0" t="57150" r="400050" b="34290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5310"/>
                        </a:xfrm>
                        <a:prstGeom prst="curvedConnector3">
                          <a:avLst>
                            <a:gd name="adj1" fmla="val 58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183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" o:spid="_x0000_s1026" type="#_x0000_t38" style="position:absolute;margin-left:508.85pt;margin-top:149.35pt;width:6pt;height:45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" adj="125323" strokecolor="#4579b8 [3044]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75"/>
        <w:gridCol w:w="1373"/>
        <w:gridCol w:w="1374"/>
        <w:gridCol w:w="1374"/>
        <w:gridCol w:w="1374"/>
        <w:gridCol w:w="1374"/>
      </w:tblGrid>
      <w:tr w:rsidR="00083F94" w:rsidTr="00083F94">
        <w:tc>
          <w:tcPr>
            <w:tcW w:w="1656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175" w:type="dxa"/>
          </w:tcPr>
          <w:p w:rsidR="00083F94" w:rsidRDefault="00083F94" w:rsidP="00083F94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373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4879CC" w:rsidTr="00083F94">
        <w:tc>
          <w:tcPr>
            <w:tcW w:w="1656" w:type="dxa"/>
          </w:tcPr>
          <w:p w:rsidR="004879CC" w:rsidRDefault="004879CC" w:rsidP="004879C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1175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9F3FCF" w:rsidRPr="009F3FCF">
              <w:rPr>
                <w:sz w:val="24"/>
                <w:vertAlign w:val="subscript"/>
              </w:rPr>
              <w:t>0</w:t>
            </w:r>
            <w:r w:rsidR="009F3FCF"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9F3FCF" w:rsidRPr="009F3FCF">
              <w:rPr>
                <w:sz w:val="24"/>
                <w:vertAlign w:val="subscript"/>
              </w:rPr>
              <w:t>0</w:t>
            </w:r>
            <w:r w:rsidR="009F3FCF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4879CC" w:rsidTr="002A7C6C">
        <w:trPr>
          <w:trHeight w:val="579"/>
        </w:trPr>
        <w:tc>
          <w:tcPr>
            <w:tcW w:w="1656" w:type="dxa"/>
          </w:tcPr>
          <w:p w:rsidR="004879CC" w:rsidRDefault="004879CC" w:rsidP="004879C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1175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4879CC" w:rsidRPr="00A90684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 w:rsidR="00A90684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4879CC" w:rsidRDefault="004879C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2A7C6C" w:rsidTr="00083F94">
        <w:tc>
          <w:tcPr>
            <w:tcW w:w="1656" w:type="dxa"/>
          </w:tcPr>
          <w:p w:rsidR="002A7C6C" w:rsidRDefault="002A7C6C" w:rsidP="002A7C6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1175" w:type="dxa"/>
          </w:tcPr>
          <w:p w:rsidR="002A7C6C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3" w:type="dxa"/>
          </w:tcPr>
          <w:p w:rsidR="002A7C6C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2A7C6C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2A7C6C" w:rsidRPr="00A90684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2A7C6C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2A7C6C" w:rsidRDefault="002A7C6C" w:rsidP="002A7C6C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9A7B70" w:rsidTr="00083F94">
        <w:tc>
          <w:tcPr>
            <w:tcW w:w="1656" w:type="dxa"/>
          </w:tcPr>
          <w:p w:rsidR="009A7B70" w:rsidRDefault="009A7B70" w:rsidP="009A7B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1175" w:type="dxa"/>
          </w:tcPr>
          <w:p w:rsidR="009A7B70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3" w:type="dxa"/>
          </w:tcPr>
          <w:p w:rsidR="009A7B70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9A7B70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9A7B70" w:rsidRPr="00A90684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9F3FCF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9A7B70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9A7B70" w:rsidRDefault="009A7B70" w:rsidP="009A7B70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</w:tbl>
    <w:p w:rsidR="007B4045" w:rsidRDefault="000A0806" w:rsidP="007B4045">
      <w:pPr>
        <w:pStyle w:val="Prrafodelista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52070</wp:posOffset>
                </wp:positionV>
                <wp:extent cx="1402080" cy="4572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806" w:rsidRPr="000A0806" w:rsidRDefault="000A0806" w:rsidP="000A0806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rPr>
                                <w:i w:val="0"/>
                              </w:rPr>
                              <w:t>No se puede ya que falta espacio.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7" style="position:absolute;left:0;text-align:left;margin-left:397.25pt;margin-top:4.1pt;width:110.4pt;height:3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" fillcolor="#4f81bd [3204]" strokecolor="#243f60 [1604]" strokeweight="2pt">
                <v:textbox>
                  <w:txbxContent>
                    <w:p w:rsidR="000A0806" w:rsidRPr="000A0806" w:rsidRDefault="000A0806" w:rsidP="000A0806">
                      <w:pPr>
                        <w:jc w:val="center"/>
                        <w:rPr>
                          <w:i w:val="0"/>
                        </w:rPr>
                      </w:pPr>
                      <w:r>
                        <w:rPr>
                          <w:i w:val="0"/>
                        </w:rPr>
                        <w:t>No se puede ya que falta espacio.</w:t>
                      </w:r>
                    </w:p>
                  </w:txbxContent>
                </v:textbox>
              </v:rect>
            </w:pict>
          </mc:Fallback>
        </mc:AlternateContent>
      </w:r>
    </w:p>
    <w:p w:rsidR="007B4045" w:rsidRDefault="007B4045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7B4045" w:rsidRDefault="007B4045" w:rsidP="007B4045">
      <w:pPr>
        <w:pStyle w:val="Prrafodelista"/>
        <w:rPr>
          <w:sz w:val="24"/>
        </w:rPr>
      </w:pP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lastRenderedPageBreak/>
        <w:t>Asignación con lista enlazada</w:t>
      </w:r>
    </w:p>
    <w:p w:rsidR="00083F94" w:rsidRDefault="00083F94" w:rsidP="00083F94">
      <w:pPr>
        <w:pStyle w:val="Prrafodelista"/>
        <w:rPr>
          <w:sz w:val="24"/>
        </w:rPr>
      </w:pPr>
    </w:p>
    <w:tbl>
      <w:tblPr>
        <w:tblStyle w:val="Tablaconcuadrcula"/>
        <w:tblW w:w="97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48"/>
        <w:gridCol w:w="706"/>
        <w:gridCol w:w="570"/>
        <w:gridCol w:w="756"/>
        <w:gridCol w:w="545"/>
        <w:gridCol w:w="688"/>
        <w:gridCol w:w="833"/>
        <w:gridCol w:w="6"/>
        <w:gridCol w:w="625"/>
        <w:gridCol w:w="724"/>
        <w:gridCol w:w="651"/>
        <w:gridCol w:w="700"/>
        <w:gridCol w:w="7"/>
        <w:gridCol w:w="710"/>
        <w:gridCol w:w="533"/>
      </w:tblGrid>
      <w:tr w:rsidR="0010680E" w:rsidTr="00E204B7">
        <w:tc>
          <w:tcPr>
            <w:tcW w:w="1648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301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527" w:type="dxa"/>
            <w:gridSpan w:val="3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349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358" w:type="dxa"/>
            <w:gridSpan w:val="3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243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10680E" w:rsidTr="001B1DF9">
        <w:tc>
          <w:tcPr>
            <w:tcW w:w="1648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706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793C2E" w:rsidRPr="00793C2E">
              <w:rPr>
                <w:sz w:val="24"/>
                <w:vertAlign w:val="subscript"/>
              </w:rPr>
              <w:t>0</w:t>
            </w:r>
            <w:r w:rsidR="0010680E">
              <w:rPr>
                <w:sz w:val="24"/>
              </w:rPr>
              <w:t>0</w:t>
            </w:r>
          </w:p>
        </w:tc>
        <w:tc>
          <w:tcPr>
            <w:tcW w:w="570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</w:tcPr>
          <w:p w:rsidR="00083F94" w:rsidRDefault="0010680E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793C2E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545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88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833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631" w:type="dxa"/>
            <w:gridSpan w:val="2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24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651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00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17" w:type="dxa"/>
            <w:gridSpan w:val="2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533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10680E" w:rsidTr="001B1DF9">
        <w:tc>
          <w:tcPr>
            <w:tcW w:w="1648" w:type="dxa"/>
          </w:tcPr>
          <w:p w:rsidR="00083F94" w:rsidRDefault="00083F94" w:rsidP="00712DC4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706" w:type="dxa"/>
          </w:tcPr>
          <w:p w:rsidR="006C459A" w:rsidRDefault="00712DC4" w:rsidP="00712DC4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793C2E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570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</w:tcPr>
          <w:p w:rsidR="00083F94" w:rsidRDefault="00712DC4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793C2E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545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88" w:type="dxa"/>
          </w:tcPr>
          <w:p w:rsidR="006C459A" w:rsidRDefault="00712DC4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833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1" w:type="dxa"/>
            <w:gridSpan w:val="2"/>
          </w:tcPr>
          <w:p w:rsidR="006C459A" w:rsidRDefault="00712DC4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724" w:type="dxa"/>
          </w:tcPr>
          <w:p w:rsidR="00083F94" w:rsidRDefault="006C459A" w:rsidP="00793C2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51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00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17" w:type="dxa"/>
            <w:gridSpan w:val="2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533" w:type="dxa"/>
          </w:tcPr>
          <w:p w:rsidR="00083F94" w:rsidRDefault="00083F94" w:rsidP="00793C2E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5E60A9" w:rsidTr="001B1DF9">
        <w:tc>
          <w:tcPr>
            <w:tcW w:w="1648" w:type="dxa"/>
          </w:tcPr>
          <w:p w:rsidR="005E60A9" w:rsidRDefault="005E60A9" w:rsidP="005E60A9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706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570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56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545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688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833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1" w:type="dxa"/>
            <w:gridSpan w:val="2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724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51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00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717" w:type="dxa"/>
            <w:gridSpan w:val="2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533" w:type="dxa"/>
          </w:tcPr>
          <w:p w:rsidR="005E60A9" w:rsidRDefault="005E60A9" w:rsidP="005E60A9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E204B7" w:rsidTr="001B1DF9">
        <w:tc>
          <w:tcPr>
            <w:tcW w:w="1648" w:type="dxa"/>
          </w:tcPr>
          <w:p w:rsidR="00E204B7" w:rsidRDefault="00E204B7" w:rsidP="00E204B7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706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007EFF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570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007EFF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545" w:type="dxa"/>
          </w:tcPr>
          <w:p w:rsidR="00E204B7" w:rsidRDefault="00007EFF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8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833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1" w:type="dxa"/>
            <w:gridSpan w:val="2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724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51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E204B7">
              <w:rPr>
                <w:sz w:val="24"/>
                <w:vertAlign w:val="subscript"/>
              </w:rPr>
              <w:t>2</w:t>
            </w:r>
            <w:r w:rsidR="00007EFF">
              <w:rPr>
                <w:sz w:val="24"/>
              </w:rPr>
              <w:t>2</w:t>
            </w:r>
          </w:p>
        </w:tc>
        <w:tc>
          <w:tcPr>
            <w:tcW w:w="700" w:type="dxa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7" w:type="dxa"/>
            <w:gridSpan w:val="2"/>
          </w:tcPr>
          <w:p w:rsidR="00E204B7" w:rsidRDefault="00E204B7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Pr="001B1DF9">
              <w:rPr>
                <w:sz w:val="24"/>
                <w:vertAlign w:val="subscript"/>
              </w:rPr>
              <w:t>2</w:t>
            </w:r>
            <w:r w:rsidR="00007EFF">
              <w:rPr>
                <w:sz w:val="24"/>
              </w:rPr>
              <w:t>3</w:t>
            </w:r>
          </w:p>
        </w:tc>
        <w:tc>
          <w:tcPr>
            <w:tcW w:w="533" w:type="dxa"/>
          </w:tcPr>
          <w:p w:rsidR="00E204B7" w:rsidRDefault="00007EFF" w:rsidP="00E204B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E204B7">
              <w:rPr>
                <w:sz w:val="24"/>
              </w:rPr>
              <w:t>1</w:t>
            </w:r>
          </w:p>
        </w:tc>
      </w:tr>
    </w:tbl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t>Asignación con nodos i</w:t>
      </w:r>
    </w:p>
    <w:p w:rsidR="00346A7C" w:rsidRDefault="00346A7C" w:rsidP="00346A7C">
      <w:pPr>
        <w:pStyle w:val="Prrafodelista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75"/>
        <w:gridCol w:w="1373"/>
        <w:gridCol w:w="1374"/>
        <w:gridCol w:w="1374"/>
        <w:gridCol w:w="1374"/>
        <w:gridCol w:w="1374"/>
      </w:tblGrid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175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373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1175" w:type="dxa"/>
          </w:tcPr>
          <w:p w:rsidR="00346A7C" w:rsidRP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346A7C" w:rsidRP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</w:tr>
      <w:tr w:rsidR="00F2519D" w:rsidTr="00933870">
        <w:tc>
          <w:tcPr>
            <w:tcW w:w="1656" w:type="dxa"/>
          </w:tcPr>
          <w:p w:rsidR="00F2519D" w:rsidRDefault="00F2519D" w:rsidP="00F2519D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1175" w:type="dxa"/>
          </w:tcPr>
          <w:p w:rsid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F2519D" w:rsidRP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F2519D" w:rsidRP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F2519D" w:rsidRPr="00F2519D" w:rsidRDefault="00F2519D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F2519D" w:rsidRDefault="00F2519D" w:rsidP="00F2519D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F2519D" w:rsidRDefault="00F2519D" w:rsidP="00F2519D">
            <w:pPr>
              <w:pStyle w:val="Prrafodelista"/>
              <w:ind w:left="0"/>
              <w:rPr>
                <w:sz w:val="24"/>
              </w:rPr>
            </w:pPr>
          </w:p>
        </w:tc>
      </w:tr>
      <w:tr w:rsidR="00FF4EDF" w:rsidTr="00933870">
        <w:tc>
          <w:tcPr>
            <w:tcW w:w="1656" w:type="dxa"/>
          </w:tcPr>
          <w:p w:rsidR="00FF4EDF" w:rsidRDefault="00FF4EDF" w:rsidP="00FF4EDF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1175" w:type="dxa"/>
          </w:tcPr>
          <w:p w:rsidR="00FF4EDF" w:rsidRDefault="00FF4EDF" w:rsidP="00FF4EDF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FF4EDF" w:rsidRDefault="00FF4EDF" w:rsidP="00FE25D5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374" w:type="dxa"/>
          </w:tcPr>
          <w:p w:rsidR="00FF4EDF" w:rsidRPr="00F2519D" w:rsidRDefault="00FF4EDF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FF4EDF" w:rsidRDefault="00FF4EDF" w:rsidP="00FE25D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FF4EDF" w:rsidRDefault="00FF4EDF" w:rsidP="00FF4EDF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FF4EDF" w:rsidRDefault="00FF4EDF" w:rsidP="00FF4EDF">
            <w:pPr>
              <w:pStyle w:val="Prrafodelista"/>
              <w:ind w:left="0"/>
              <w:rPr>
                <w:sz w:val="24"/>
              </w:rPr>
            </w:pPr>
          </w:p>
        </w:tc>
      </w:tr>
      <w:tr w:rsidR="00A07BFB" w:rsidTr="00933870">
        <w:tc>
          <w:tcPr>
            <w:tcW w:w="1656" w:type="dxa"/>
          </w:tcPr>
          <w:p w:rsidR="00A07BFB" w:rsidRDefault="00A07BFB" w:rsidP="00A07BF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1175" w:type="dxa"/>
          </w:tcPr>
          <w:p w:rsidR="00A07BFB" w:rsidRPr="00F2519D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A07BFB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A07BFB" w:rsidRPr="00F2519D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A07BFB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A07BFB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1374" w:type="dxa"/>
          </w:tcPr>
          <w:p w:rsidR="00A07BFB" w:rsidRDefault="00A07BFB" w:rsidP="00A07BFB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2</w:t>
            </w:r>
            <w:bookmarkStart w:id="0" w:name="_GoBack"/>
            <w:bookmarkEnd w:id="0"/>
            <w:r>
              <w:rPr>
                <w:sz w:val="24"/>
              </w:rPr>
              <w:t>4</w:t>
            </w:r>
          </w:p>
        </w:tc>
      </w:tr>
    </w:tbl>
    <w:p w:rsidR="00346A7C" w:rsidRPr="00346A7C" w:rsidRDefault="00346A7C" w:rsidP="00346A7C">
      <w:pPr>
        <w:rPr>
          <w:sz w:val="24"/>
        </w:rPr>
      </w:pPr>
    </w:p>
    <w:p w:rsidR="007B4045" w:rsidRPr="007B4045" w:rsidRDefault="007B4045" w:rsidP="007B4045">
      <w:pPr>
        <w:jc w:val="both"/>
        <w:rPr>
          <w:sz w:val="24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911"/>
        <w:gridCol w:w="2586"/>
        <w:gridCol w:w="2586"/>
        <w:gridCol w:w="2586"/>
      </w:tblGrid>
      <w:tr w:rsidR="00507765" w:rsidTr="00575B20">
        <w:tc>
          <w:tcPr>
            <w:tcW w:w="1911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0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1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2</w:t>
            </w: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2586" w:type="dxa"/>
          </w:tcPr>
          <w:p w:rsidR="00507765" w:rsidRDefault="00F2519D" w:rsidP="00F2519D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1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2586" w:type="dxa"/>
          </w:tcPr>
          <w:p w:rsidR="00507765" w:rsidRDefault="00FF4EDF" w:rsidP="00FF4EDF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1</w:t>
            </w:r>
          </w:p>
        </w:tc>
        <w:tc>
          <w:tcPr>
            <w:tcW w:w="2586" w:type="dxa"/>
          </w:tcPr>
          <w:p w:rsidR="00507765" w:rsidRDefault="00FF4EDF" w:rsidP="00FF4EDF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FF4EDF" w:rsidP="00FF4EDF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FF4EDF" w:rsidP="00FF4EDF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3</w:t>
            </w:r>
          </w:p>
        </w:tc>
        <w:tc>
          <w:tcPr>
            <w:tcW w:w="2586" w:type="dxa"/>
          </w:tcPr>
          <w:p w:rsidR="00507765" w:rsidRDefault="00FF4EDF" w:rsidP="00FF4EDF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1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4</w:t>
            </w:r>
            <w:r w:rsidR="000D1DEB">
              <w:rPr>
                <w:sz w:val="24"/>
              </w:rPr>
              <w:t xml:space="preserve"> </w:t>
            </w:r>
            <w:r>
              <w:rPr>
                <w:sz w:val="24"/>
              </w:rPr>
              <w:t>, 5</w:t>
            </w:r>
          </w:p>
        </w:tc>
      </w:tr>
    </w:tbl>
    <w:p w:rsidR="00222A7B" w:rsidRDefault="00222A7B" w:rsidP="00222A7B">
      <w:pPr>
        <w:pStyle w:val="Prrafodelista"/>
        <w:ind w:left="0"/>
        <w:jc w:val="both"/>
        <w:rPr>
          <w:sz w:val="24"/>
        </w:rPr>
      </w:pPr>
    </w:p>
    <w:p w:rsidR="00860A24" w:rsidRPr="008F4707" w:rsidRDefault="00860A24" w:rsidP="00860A24"/>
    <w:sectPr w:rsidR="00860A24" w:rsidRPr="008F4707" w:rsidSect="00FB3881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155" w:right="851" w:bottom="1134" w:left="851" w:header="28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B33" w:rsidRDefault="00DE6B33" w:rsidP="006329A7">
      <w:r>
        <w:separator/>
      </w:r>
    </w:p>
  </w:endnote>
  <w:endnote w:type="continuationSeparator" w:id="0">
    <w:p w:rsidR="00DE6B33" w:rsidRDefault="00DE6B33" w:rsidP="0063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104" w:rsidRPr="00EB609E" w:rsidRDefault="008F6104" w:rsidP="001C16CB">
    <w:pPr>
      <w:pStyle w:val="Piedepgina"/>
      <w:jc w:val="right"/>
      <w:rPr>
        <w:color w:val="404040"/>
      </w:rPr>
    </w:pPr>
  </w:p>
  <w:p w:rsidR="008F6104" w:rsidRPr="00EB609E" w:rsidRDefault="002619A8" w:rsidP="001C16CB">
    <w:pPr>
      <w:pStyle w:val="Piedepgina"/>
      <w:jc w:val="right"/>
      <w:rPr>
        <w:color w:val="404040"/>
      </w:rPr>
    </w:pPr>
    <w:r>
      <w:rPr>
        <w:noProof/>
        <w:color w:val="404040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FBE9DF" wp14:editId="1748110B">
              <wp:simplePos x="0" y="0"/>
              <wp:positionH relativeFrom="column">
                <wp:posOffset>28575</wp:posOffset>
              </wp:positionH>
              <wp:positionV relativeFrom="paragraph">
                <wp:posOffset>99695</wp:posOffset>
              </wp:positionV>
              <wp:extent cx="6172200" cy="0"/>
              <wp:effectExtent l="9525" t="13970" r="9525" b="508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DCE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2.25pt;margin-top:7.85pt;width:48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" strokecolor="#7f7f7f"/>
          </w:pict>
        </mc:Fallback>
      </mc:AlternateContent>
    </w:r>
  </w:p>
  <w:p w:rsidR="008F6104" w:rsidRPr="00356791" w:rsidRDefault="000B21CA" w:rsidP="00356791">
    <w:pPr>
      <w:pStyle w:val="Encabezado"/>
      <w:spacing w:line="360" w:lineRule="auto"/>
      <w:ind w:left="708"/>
      <w:jc w:val="right"/>
      <w:rPr>
        <w:b/>
        <w:color w:val="404040"/>
      </w:rPr>
    </w:pPr>
    <w:r w:rsidRPr="00EB609E">
      <w:rPr>
        <w:b/>
        <w:color w:val="404040"/>
      </w:rPr>
      <w:fldChar w:fldCharType="begin"/>
    </w:r>
    <w:r w:rsidR="008F6104" w:rsidRPr="00EB609E">
      <w:rPr>
        <w:b/>
        <w:color w:val="404040"/>
      </w:rPr>
      <w:instrText xml:space="preserve"> </w:instrText>
    </w:r>
    <w:r w:rsidR="008F6104">
      <w:rPr>
        <w:b/>
        <w:color w:val="404040"/>
      </w:rPr>
      <w:instrText>PAGE</w:instrText>
    </w:r>
    <w:r w:rsidR="008F6104" w:rsidRPr="00EB609E">
      <w:rPr>
        <w:b/>
        <w:color w:val="404040"/>
      </w:rPr>
      <w:instrText xml:space="preserve">   \* MERGEFORMAT </w:instrText>
    </w:r>
    <w:r w:rsidRPr="00EB609E">
      <w:rPr>
        <w:b/>
        <w:color w:val="404040"/>
      </w:rPr>
      <w:fldChar w:fldCharType="separate"/>
    </w:r>
    <w:r w:rsidR="00FF4EDF">
      <w:rPr>
        <w:b/>
        <w:noProof/>
        <w:color w:val="404040"/>
      </w:rPr>
      <w:t>2</w:t>
    </w:r>
    <w:r w:rsidRPr="00EB609E">
      <w:rPr>
        <w:b/>
        <w:color w:val="4040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B33" w:rsidRDefault="00DE6B33" w:rsidP="006329A7">
      <w:r>
        <w:separator/>
      </w:r>
    </w:p>
  </w:footnote>
  <w:footnote w:type="continuationSeparator" w:id="0">
    <w:p w:rsidR="00DE6B33" w:rsidRDefault="00DE6B33" w:rsidP="00632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104" w:rsidRDefault="008F6104">
    <w:pPr>
      <w:pStyle w:val="Encabezado"/>
    </w:pPr>
  </w:p>
  <w:p w:rsidR="008F6104" w:rsidRDefault="008F6104">
    <w:proofErr w:type="spellStart"/>
    <w:r>
      <w:t>jkljkl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104" w:rsidRDefault="008F6104" w:rsidP="00A96FF6">
    <w:pPr>
      <w:pStyle w:val="Encabezado"/>
      <w:rPr>
        <w:b/>
        <w:color w:val="404040"/>
      </w:rPr>
    </w:pPr>
  </w:p>
  <w:p w:rsidR="008F6104" w:rsidRDefault="008F6104" w:rsidP="00A96FF6">
    <w:pPr>
      <w:pStyle w:val="Encabezado"/>
      <w:rPr>
        <w:b/>
        <w:color w:val="404040"/>
      </w:rPr>
    </w:pPr>
  </w:p>
  <w:p w:rsidR="008F6104" w:rsidRDefault="002619A8" w:rsidP="00A96FF6">
    <w:pPr>
      <w:pStyle w:val="Encabezado"/>
      <w:rPr>
        <w:b/>
        <w:color w:val="404040"/>
      </w:rPr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7DE4AFAA" wp14:editId="49340DA2">
          <wp:simplePos x="0" y="0"/>
          <wp:positionH relativeFrom="column">
            <wp:posOffset>3989070</wp:posOffset>
          </wp:positionH>
          <wp:positionV relativeFrom="paragraph">
            <wp:posOffset>5715</wp:posOffset>
          </wp:positionV>
          <wp:extent cx="2200275" cy="161925"/>
          <wp:effectExtent l="0" t="0" r="9525" b="9525"/>
          <wp:wrapNone/>
          <wp:docPr id="1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61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6104" w:rsidRDefault="008F6104" w:rsidP="00D65BC4">
    <w:pPr>
      <w:pStyle w:val="Encabezado"/>
      <w:rPr>
        <w:color w:val="404040"/>
      </w:rPr>
    </w:pPr>
  </w:p>
  <w:p w:rsidR="008F6104" w:rsidRPr="00D65BC4" w:rsidRDefault="008F6104" w:rsidP="00D65BC4">
    <w:pPr>
      <w:pStyle w:val="Encabezado"/>
      <w:rPr>
        <w:color w:val="4040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EA7" w:rsidRDefault="00781EA7" w:rsidP="005B03FE">
    <w:pPr>
      <w:tabs>
        <w:tab w:val="left" w:pos="1276"/>
      </w:tabs>
      <w:jc w:val="center"/>
      <w:rPr>
        <w:rFonts w:ascii="Palatino Linotype" w:hAnsi="Palatino Linotype"/>
        <w:bCs/>
        <w:iCs w:val="0"/>
        <w:color w:val="004D46"/>
        <w:sz w:val="32"/>
        <w:szCs w:val="32"/>
      </w:rPr>
    </w:pPr>
  </w:p>
  <w:p w:rsidR="008F6104" w:rsidRPr="00366025" w:rsidRDefault="00D835FE" w:rsidP="005B03FE">
    <w:pPr>
      <w:tabs>
        <w:tab w:val="left" w:pos="1276"/>
      </w:tabs>
      <w:jc w:val="center"/>
      <w:rPr>
        <w:rFonts w:ascii="Palatino Linotype" w:hAnsi="Palatino Linotype"/>
        <w:bCs/>
        <w:iCs w:val="0"/>
        <w:color w:val="004D46"/>
        <w:sz w:val="32"/>
        <w:szCs w:val="32"/>
      </w:rPr>
    </w:pPr>
    <w:r>
      <w:rPr>
        <w:rFonts w:ascii="Palatino Linotype" w:hAnsi="Palatino Linotype"/>
        <w:bCs/>
        <w:iCs w:val="0"/>
        <w:color w:val="004D46"/>
        <w:sz w:val="32"/>
        <w:szCs w:val="32"/>
      </w:rPr>
      <w:t>CFGS Desarrollo de Aplicaciones Web</w:t>
    </w:r>
  </w:p>
  <w:p w:rsidR="008F6104" w:rsidRPr="00AA3F38" w:rsidRDefault="00D835FE" w:rsidP="002C460B">
    <w:pPr>
      <w:tabs>
        <w:tab w:val="left" w:pos="1276"/>
        <w:tab w:val="right" w:pos="9214"/>
      </w:tabs>
      <w:jc w:val="center"/>
    </w:pPr>
    <w:r>
      <w:rPr>
        <w:rFonts w:ascii="Palatino Linotype" w:hAnsi="Palatino Linotype"/>
        <w:bCs/>
        <w:iCs w:val="0"/>
        <w:color w:val="004D46"/>
        <w:sz w:val="32"/>
        <w:szCs w:val="32"/>
      </w:rPr>
      <w:t>Sistemas Informáticos</w:t>
    </w:r>
  </w:p>
  <w:p w:rsidR="008F6104" w:rsidRDefault="008F6104" w:rsidP="00A96FF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E01B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182F2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B88A3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8085C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A0A90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AB23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B6FD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C2A2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859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2A03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DD69DC"/>
    <w:multiLevelType w:val="hybridMultilevel"/>
    <w:tmpl w:val="C58AD1D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85B76"/>
    <w:multiLevelType w:val="hybridMultilevel"/>
    <w:tmpl w:val="1E54D60E"/>
    <w:lvl w:ilvl="0" w:tplc="301C1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D3D9B"/>
    <w:multiLevelType w:val="hybridMultilevel"/>
    <w:tmpl w:val="65B40BD6"/>
    <w:lvl w:ilvl="0" w:tplc="4E2AFE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52FB"/>
    <w:multiLevelType w:val="multilevel"/>
    <w:tmpl w:val="50CC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266CA"/>
    <w:multiLevelType w:val="hybridMultilevel"/>
    <w:tmpl w:val="423EA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86FC1"/>
    <w:multiLevelType w:val="hybridMultilevel"/>
    <w:tmpl w:val="704EF5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22C29"/>
    <w:multiLevelType w:val="hybridMultilevel"/>
    <w:tmpl w:val="CB88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109B"/>
    <w:multiLevelType w:val="hybridMultilevel"/>
    <w:tmpl w:val="7494D1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84FB4"/>
    <w:multiLevelType w:val="hybridMultilevel"/>
    <w:tmpl w:val="AE86CF1E"/>
    <w:lvl w:ilvl="0" w:tplc="4E2AFE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7B74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D6D041C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D887884"/>
    <w:multiLevelType w:val="hybridMultilevel"/>
    <w:tmpl w:val="DB54D8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34142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23B2D35"/>
    <w:multiLevelType w:val="hybridMultilevel"/>
    <w:tmpl w:val="FB3856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B39B0"/>
    <w:multiLevelType w:val="multilevel"/>
    <w:tmpl w:val="C11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521B4"/>
    <w:multiLevelType w:val="hybridMultilevel"/>
    <w:tmpl w:val="38126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3257C"/>
    <w:multiLevelType w:val="singleLevel"/>
    <w:tmpl w:val="3D0E9FB4"/>
    <w:lvl w:ilvl="0">
      <w:start w:val="1"/>
      <w:numFmt w:val="decimal"/>
      <w:pStyle w:val="NormalAri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7" w15:restartNumberingAfterBreak="0">
    <w:nsid w:val="78582A03"/>
    <w:multiLevelType w:val="hybridMultilevel"/>
    <w:tmpl w:val="BBDA0A24"/>
    <w:lvl w:ilvl="0" w:tplc="4E2AFE2C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30379"/>
    <w:multiLevelType w:val="hybridMultilevel"/>
    <w:tmpl w:val="E7E6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20"/>
  </w:num>
  <w:num w:numId="13">
    <w:abstractNumId w:val="19"/>
  </w:num>
  <w:num w:numId="14">
    <w:abstractNumId w:val="26"/>
  </w:num>
  <w:num w:numId="15">
    <w:abstractNumId w:val="18"/>
  </w:num>
  <w:num w:numId="16">
    <w:abstractNumId w:val="27"/>
  </w:num>
  <w:num w:numId="17">
    <w:abstractNumId w:val="28"/>
  </w:num>
  <w:num w:numId="18">
    <w:abstractNumId w:val="13"/>
  </w:num>
  <w:num w:numId="19">
    <w:abstractNumId w:val="24"/>
  </w:num>
  <w:num w:numId="20">
    <w:abstractNumId w:val="12"/>
  </w:num>
  <w:num w:numId="21">
    <w:abstractNumId w:val="15"/>
  </w:num>
  <w:num w:numId="22">
    <w:abstractNumId w:val="17"/>
  </w:num>
  <w:num w:numId="23">
    <w:abstractNumId w:val="11"/>
  </w:num>
  <w:num w:numId="24">
    <w:abstractNumId w:val="14"/>
  </w:num>
  <w:num w:numId="25">
    <w:abstractNumId w:val="16"/>
  </w:num>
  <w:num w:numId="26">
    <w:abstractNumId w:val="21"/>
  </w:num>
  <w:num w:numId="27">
    <w:abstractNumId w:val="23"/>
  </w:num>
  <w:num w:numId="28">
    <w:abstractNumId w:val="10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DB"/>
    <w:rsid w:val="00007EFF"/>
    <w:rsid w:val="00083F94"/>
    <w:rsid w:val="000A0806"/>
    <w:rsid w:val="000A76B5"/>
    <w:rsid w:val="000B21CA"/>
    <w:rsid w:val="000D1DEB"/>
    <w:rsid w:val="000D72DE"/>
    <w:rsid w:val="000E4A27"/>
    <w:rsid w:val="0010680E"/>
    <w:rsid w:val="00125470"/>
    <w:rsid w:val="00137A6D"/>
    <w:rsid w:val="0014260C"/>
    <w:rsid w:val="0015679D"/>
    <w:rsid w:val="00160B9A"/>
    <w:rsid w:val="001659BF"/>
    <w:rsid w:val="001666AF"/>
    <w:rsid w:val="00177B03"/>
    <w:rsid w:val="0018533D"/>
    <w:rsid w:val="0018560A"/>
    <w:rsid w:val="0019145E"/>
    <w:rsid w:val="00195F98"/>
    <w:rsid w:val="001A0DB8"/>
    <w:rsid w:val="001B1DF9"/>
    <w:rsid w:val="001C16CB"/>
    <w:rsid w:val="001E481A"/>
    <w:rsid w:val="001F293D"/>
    <w:rsid w:val="0020342A"/>
    <w:rsid w:val="00222A7B"/>
    <w:rsid w:val="002247ED"/>
    <w:rsid w:val="002619A8"/>
    <w:rsid w:val="0026295E"/>
    <w:rsid w:val="00273B80"/>
    <w:rsid w:val="002773B2"/>
    <w:rsid w:val="002A17D6"/>
    <w:rsid w:val="002A51BF"/>
    <w:rsid w:val="002A7C6C"/>
    <w:rsid w:val="002B1736"/>
    <w:rsid w:val="002C460B"/>
    <w:rsid w:val="002C7B1D"/>
    <w:rsid w:val="002D49EC"/>
    <w:rsid w:val="002E5833"/>
    <w:rsid w:val="002F259D"/>
    <w:rsid w:val="00305584"/>
    <w:rsid w:val="00314DF0"/>
    <w:rsid w:val="00346A7C"/>
    <w:rsid w:val="00356791"/>
    <w:rsid w:val="00375921"/>
    <w:rsid w:val="003901E0"/>
    <w:rsid w:val="00390BE8"/>
    <w:rsid w:val="003F39E9"/>
    <w:rsid w:val="00433729"/>
    <w:rsid w:val="004370DE"/>
    <w:rsid w:val="00452AE1"/>
    <w:rsid w:val="004606FF"/>
    <w:rsid w:val="00472F50"/>
    <w:rsid w:val="004732A0"/>
    <w:rsid w:val="004879CC"/>
    <w:rsid w:val="00493121"/>
    <w:rsid w:val="004C6169"/>
    <w:rsid w:val="004E18B9"/>
    <w:rsid w:val="004F60A9"/>
    <w:rsid w:val="00507765"/>
    <w:rsid w:val="00512800"/>
    <w:rsid w:val="0051799F"/>
    <w:rsid w:val="00575B20"/>
    <w:rsid w:val="005A145E"/>
    <w:rsid w:val="005B03FE"/>
    <w:rsid w:val="005B793D"/>
    <w:rsid w:val="005D772A"/>
    <w:rsid w:val="005E60A9"/>
    <w:rsid w:val="005F0A67"/>
    <w:rsid w:val="005F3924"/>
    <w:rsid w:val="005F5075"/>
    <w:rsid w:val="0060067D"/>
    <w:rsid w:val="00607D92"/>
    <w:rsid w:val="006329A7"/>
    <w:rsid w:val="00637DD0"/>
    <w:rsid w:val="006579FB"/>
    <w:rsid w:val="00662079"/>
    <w:rsid w:val="006865C3"/>
    <w:rsid w:val="006C459A"/>
    <w:rsid w:val="006E2DE0"/>
    <w:rsid w:val="006E5EB3"/>
    <w:rsid w:val="006F555E"/>
    <w:rsid w:val="00712DC4"/>
    <w:rsid w:val="0073360F"/>
    <w:rsid w:val="00745209"/>
    <w:rsid w:val="00757D11"/>
    <w:rsid w:val="00781EA7"/>
    <w:rsid w:val="00793C2E"/>
    <w:rsid w:val="007B2C5E"/>
    <w:rsid w:val="007B4045"/>
    <w:rsid w:val="007B6CE2"/>
    <w:rsid w:val="007C42D6"/>
    <w:rsid w:val="007F3FEA"/>
    <w:rsid w:val="007F455C"/>
    <w:rsid w:val="00812C08"/>
    <w:rsid w:val="00825C74"/>
    <w:rsid w:val="00860A24"/>
    <w:rsid w:val="008703F4"/>
    <w:rsid w:val="0087145E"/>
    <w:rsid w:val="008762C2"/>
    <w:rsid w:val="008C23D8"/>
    <w:rsid w:val="008C5CDB"/>
    <w:rsid w:val="008E49AD"/>
    <w:rsid w:val="008F4707"/>
    <w:rsid w:val="008F6104"/>
    <w:rsid w:val="00905015"/>
    <w:rsid w:val="00914E43"/>
    <w:rsid w:val="00945E7C"/>
    <w:rsid w:val="0094711D"/>
    <w:rsid w:val="00970A15"/>
    <w:rsid w:val="0098711B"/>
    <w:rsid w:val="009A056E"/>
    <w:rsid w:val="009A6379"/>
    <w:rsid w:val="009A7B70"/>
    <w:rsid w:val="009B15F9"/>
    <w:rsid w:val="009D505D"/>
    <w:rsid w:val="009E79EC"/>
    <w:rsid w:val="009E7AD4"/>
    <w:rsid w:val="009F31BA"/>
    <w:rsid w:val="009F3FCF"/>
    <w:rsid w:val="00A01F96"/>
    <w:rsid w:val="00A07BFB"/>
    <w:rsid w:val="00A21D10"/>
    <w:rsid w:val="00A90684"/>
    <w:rsid w:val="00A919CC"/>
    <w:rsid w:val="00A96765"/>
    <w:rsid w:val="00A96FF6"/>
    <w:rsid w:val="00AA7CFA"/>
    <w:rsid w:val="00AB7C2C"/>
    <w:rsid w:val="00AC1EF4"/>
    <w:rsid w:val="00AD3FBB"/>
    <w:rsid w:val="00AE1FCC"/>
    <w:rsid w:val="00B01B43"/>
    <w:rsid w:val="00B26E62"/>
    <w:rsid w:val="00B476EF"/>
    <w:rsid w:val="00B57511"/>
    <w:rsid w:val="00B72C07"/>
    <w:rsid w:val="00BB2A02"/>
    <w:rsid w:val="00BC1268"/>
    <w:rsid w:val="00C21BE7"/>
    <w:rsid w:val="00C333F0"/>
    <w:rsid w:val="00C33D30"/>
    <w:rsid w:val="00C400A2"/>
    <w:rsid w:val="00C6268F"/>
    <w:rsid w:val="00C63301"/>
    <w:rsid w:val="00C84A49"/>
    <w:rsid w:val="00C85F87"/>
    <w:rsid w:val="00C87DCD"/>
    <w:rsid w:val="00CB12E2"/>
    <w:rsid w:val="00CB1D05"/>
    <w:rsid w:val="00CF7FF6"/>
    <w:rsid w:val="00D04F7E"/>
    <w:rsid w:val="00D419FD"/>
    <w:rsid w:val="00D545F7"/>
    <w:rsid w:val="00D63E61"/>
    <w:rsid w:val="00D65BC4"/>
    <w:rsid w:val="00D73232"/>
    <w:rsid w:val="00D750DB"/>
    <w:rsid w:val="00D835FE"/>
    <w:rsid w:val="00D943D4"/>
    <w:rsid w:val="00DB1720"/>
    <w:rsid w:val="00DE45AF"/>
    <w:rsid w:val="00DE6B33"/>
    <w:rsid w:val="00DF334E"/>
    <w:rsid w:val="00DF6AD2"/>
    <w:rsid w:val="00E07A72"/>
    <w:rsid w:val="00E204B7"/>
    <w:rsid w:val="00E36A65"/>
    <w:rsid w:val="00EA56E9"/>
    <w:rsid w:val="00EB609E"/>
    <w:rsid w:val="00F2519D"/>
    <w:rsid w:val="00F53FC6"/>
    <w:rsid w:val="00F80500"/>
    <w:rsid w:val="00F956D1"/>
    <w:rsid w:val="00FA2F87"/>
    <w:rsid w:val="00FA4579"/>
    <w:rsid w:val="00FB3881"/>
    <w:rsid w:val="00FE25D5"/>
    <w:rsid w:val="00FE26F6"/>
    <w:rsid w:val="00FE2ADA"/>
    <w:rsid w:val="00FF4EDF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F6176"/>
  <w15:docId w15:val="{21D4D3FC-26A2-44B5-B64B-ED5AA291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CFA"/>
    <w:rPr>
      <w:rFonts w:eastAsia="Times New Roman"/>
      <w:i/>
      <w:iCs/>
      <w:sz w:val="16"/>
    </w:rPr>
  </w:style>
  <w:style w:type="paragraph" w:styleId="Ttulo1">
    <w:name w:val="heading 1"/>
    <w:basedOn w:val="Normal"/>
    <w:next w:val="Normal"/>
    <w:qFormat/>
    <w:rsid w:val="005D772A"/>
    <w:pPr>
      <w:keepNext/>
      <w:spacing w:before="240" w:after="60" w:line="276" w:lineRule="auto"/>
      <w:outlineLvl w:val="0"/>
    </w:pPr>
    <w:rPr>
      <w:rFonts w:eastAsia="Arial" w:cs="Arial"/>
      <w:b/>
      <w:bCs/>
      <w:i w:val="0"/>
      <w:i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/>
    <w:rsid w:val="005D772A"/>
    <w:pPr>
      <w:keepNext/>
      <w:spacing w:before="240" w:after="60" w:line="276" w:lineRule="auto"/>
      <w:outlineLvl w:val="1"/>
    </w:pPr>
    <w:rPr>
      <w:rFonts w:eastAsia="Arial" w:cs="Arial"/>
      <w:b/>
      <w:bCs/>
      <w:sz w:val="28"/>
      <w:szCs w:val="28"/>
      <w:lang w:eastAsia="en-US"/>
    </w:rPr>
  </w:style>
  <w:style w:type="paragraph" w:styleId="Ttulo3">
    <w:name w:val="heading 3"/>
    <w:basedOn w:val="Normal"/>
    <w:next w:val="Normal"/>
    <w:qFormat/>
    <w:rsid w:val="00A919CC"/>
    <w:pPr>
      <w:keepNext/>
      <w:spacing w:before="240" w:after="60" w:line="276" w:lineRule="auto"/>
      <w:outlineLvl w:val="2"/>
    </w:pPr>
    <w:rPr>
      <w:rFonts w:eastAsia="Arial" w:cs="Arial"/>
      <w:b/>
      <w:bCs/>
      <w:i w:val="0"/>
      <w:iCs w:val="0"/>
      <w:sz w:val="26"/>
      <w:szCs w:val="26"/>
      <w:lang w:eastAsia="en-US"/>
    </w:rPr>
  </w:style>
  <w:style w:type="paragraph" w:styleId="Ttulo4">
    <w:name w:val="heading 4"/>
    <w:basedOn w:val="Normal"/>
    <w:next w:val="Normal"/>
    <w:qFormat/>
    <w:rsid w:val="00A919CC"/>
    <w:pPr>
      <w:keepNext/>
      <w:spacing w:before="240" w:after="60" w:line="276" w:lineRule="auto"/>
      <w:outlineLvl w:val="3"/>
    </w:pPr>
    <w:rPr>
      <w:rFonts w:ascii="Times New Roman" w:eastAsia="Arial" w:hAnsi="Times New Roman"/>
      <w:b/>
      <w:bCs/>
      <w:i w:val="0"/>
      <w:iCs w:val="0"/>
      <w:sz w:val="28"/>
      <w:szCs w:val="28"/>
      <w:lang w:eastAsia="en-US"/>
    </w:rPr>
  </w:style>
  <w:style w:type="paragraph" w:styleId="Ttulo5">
    <w:name w:val="heading 5"/>
    <w:basedOn w:val="Normal"/>
    <w:next w:val="Normal"/>
    <w:qFormat/>
    <w:rsid w:val="00A919CC"/>
    <w:pPr>
      <w:spacing w:before="240" w:after="60" w:line="276" w:lineRule="auto"/>
      <w:outlineLvl w:val="4"/>
    </w:pPr>
    <w:rPr>
      <w:rFonts w:eastAsia="Arial"/>
      <w:b/>
      <w:bCs/>
      <w:sz w:val="26"/>
      <w:szCs w:val="26"/>
      <w:lang w:eastAsia="en-US"/>
    </w:rPr>
  </w:style>
  <w:style w:type="paragraph" w:styleId="Ttulo6">
    <w:name w:val="heading 6"/>
    <w:basedOn w:val="Normal"/>
    <w:next w:val="Normal"/>
    <w:qFormat/>
    <w:rsid w:val="00A919CC"/>
    <w:pPr>
      <w:spacing w:before="240" w:after="60" w:line="276" w:lineRule="auto"/>
      <w:outlineLvl w:val="5"/>
    </w:pPr>
    <w:rPr>
      <w:rFonts w:ascii="Times New Roman" w:eastAsia="Arial" w:hAnsi="Times New Roman"/>
      <w:b/>
      <w:bCs/>
      <w:i w:val="0"/>
      <w:iCs w:val="0"/>
      <w:sz w:val="22"/>
      <w:szCs w:val="22"/>
      <w:lang w:eastAsia="en-US"/>
    </w:rPr>
  </w:style>
  <w:style w:type="paragraph" w:styleId="Ttulo7">
    <w:name w:val="heading 7"/>
    <w:basedOn w:val="Normal"/>
    <w:next w:val="Normal"/>
    <w:qFormat/>
    <w:rsid w:val="00A919CC"/>
    <w:pPr>
      <w:spacing w:before="240" w:after="60" w:line="276" w:lineRule="auto"/>
      <w:outlineLvl w:val="6"/>
    </w:pPr>
    <w:rPr>
      <w:rFonts w:ascii="Times New Roman" w:eastAsia="Arial" w:hAnsi="Times New Roman"/>
      <w:i w:val="0"/>
      <w:iCs w:val="0"/>
      <w:sz w:val="24"/>
      <w:szCs w:val="24"/>
      <w:lang w:eastAsia="en-US"/>
    </w:rPr>
  </w:style>
  <w:style w:type="paragraph" w:styleId="Ttulo8">
    <w:name w:val="heading 8"/>
    <w:basedOn w:val="Normal"/>
    <w:next w:val="Normal"/>
    <w:qFormat/>
    <w:rsid w:val="00A919CC"/>
    <w:pPr>
      <w:spacing w:before="240" w:after="60" w:line="276" w:lineRule="auto"/>
      <w:outlineLvl w:val="7"/>
    </w:pPr>
    <w:rPr>
      <w:rFonts w:ascii="Times New Roman" w:eastAsia="Arial" w:hAnsi="Times New Roman"/>
      <w:sz w:val="24"/>
      <w:szCs w:val="24"/>
      <w:lang w:eastAsia="en-US"/>
    </w:rPr>
  </w:style>
  <w:style w:type="paragraph" w:styleId="Ttulo9">
    <w:name w:val="heading 9"/>
    <w:basedOn w:val="Normal"/>
    <w:next w:val="Normal"/>
    <w:qFormat/>
    <w:rsid w:val="00A919CC"/>
    <w:pPr>
      <w:spacing w:before="240" w:after="60" w:line="276" w:lineRule="auto"/>
      <w:outlineLvl w:val="8"/>
    </w:pPr>
    <w:rPr>
      <w:rFonts w:eastAsia="Arial" w:cs="Arial"/>
      <w:i w:val="0"/>
      <w:iCs w:val="0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sid w:val="006329A7"/>
    <w:rPr>
      <w:rFonts w:ascii="Tahoma" w:eastAsia="Arial" w:hAnsi="Tahoma"/>
      <w:i w:val="0"/>
      <w:iCs w:val="0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29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329A7"/>
    <w:pPr>
      <w:tabs>
        <w:tab w:val="center" w:pos="4252"/>
        <w:tab w:val="right" w:pos="8504"/>
      </w:tabs>
    </w:pPr>
    <w:rPr>
      <w:rFonts w:eastAsia="Arial"/>
      <w:i w:val="0"/>
      <w:iCs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329A7"/>
  </w:style>
  <w:style w:type="paragraph" w:styleId="Piedepgina">
    <w:name w:val="footer"/>
    <w:basedOn w:val="Normal"/>
    <w:link w:val="PiedepginaCar"/>
    <w:uiPriority w:val="99"/>
    <w:unhideWhenUsed/>
    <w:rsid w:val="006329A7"/>
    <w:pPr>
      <w:tabs>
        <w:tab w:val="center" w:pos="4252"/>
        <w:tab w:val="right" w:pos="8504"/>
      </w:tabs>
    </w:pPr>
    <w:rPr>
      <w:rFonts w:eastAsia="Arial"/>
      <w:i w:val="0"/>
      <w:iCs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29A7"/>
  </w:style>
  <w:style w:type="character" w:styleId="Hipervnculo">
    <w:name w:val="Hyperlink"/>
    <w:uiPriority w:val="99"/>
    <w:unhideWhenUsed/>
    <w:rsid w:val="00A96FF6"/>
    <w:rPr>
      <w:color w:val="0000FF"/>
      <w:u w:val="single"/>
    </w:rPr>
  </w:style>
  <w:style w:type="paragraph" w:styleId="Prrafodelista">
    <w:name w:val="List Paragraph"/>
    <w:basedOn w:val="Normal"/>
    <w:qFormat/>
    <w:rsid w:val="001666AF"/>
    <w:pPr>
      <w:spacing w:after="200" w:line="276" w:lineRule="auto"/>
      <w:ind w:left="720"/>
      <w:contextualSpacing/>
    </w:pPr>
    <w:rPr>
      <w:rFonts w:eastAsia="Arial"/>
      <w:i w:val="0"/>
      <w:iCs w:val="0"/>
      <w:sz w:val="22"/>
      <w:szCs w:val="22"/>
      <w:lang w:eastAsia="en-US"/>
    </w:rPr>
  </w:style>
  <w:style w:type="paragraph" w:customStyle="1" w:styleId="NUCAM">
    <w:name w:val="NUCAM"/>
    <w:basedOn w:val="Normal"/>
    <w:autoRedefine/>
    <w:rsid w:val="005D772A"/>
    <w:pPr>
      <w:spacing w:before="120" w:after="120" w:line="276" w:lineRule="auto"/>
      <w:jc w:val="both"/>
    </w:pPr>
    <w:rPr>
      <w:rFonts w:eastAsia="Arial"/>
      <w:i w:val="0"/>
      <w:iCs w:val="0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rsid w:val="005D772A"/>
    <w:pPr>
      <w:spacing w:before="120" w:line="276" w:lineRule="auto"/>
    </w:pPr>
    <w:rPr>
      <w:rFonts w:ascii="Times New Roman" w:eastAsia="Arial" w:hAnsi="Times New Roman"/>
      <w:b/>
      <w:bCs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rsid w:val="005D772A"/>
    <w:pPr>
      <w:spacing w:before="120" w:line="276" w:lineRule="auto"/>
      <w:ind w:left="220"/>
    </w:pPr>
    <w:rPr>
      <w:rFonts w:ascii="Times New Roman" w:eastAsia="Arial" w:hAnsi="Times New Roman"/>
      <w:b/>
      <w:bCs/>
      <w:i w:val="0"/>
      <w:iCs w:val="0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rsid w:val="005D772A"/>
    <w:pPr>
      <w:spacing w:line="276" w:lineRule="auto"/>
      <w:ind w:left="44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4">
    <w:name w:val="toc 4"/>
    <w:basedOn w:val="Normal"/>
    <w:next w:val="Normal"/>
    <w:autoRedefine/>
    <w:rsid w:val="005D772A"/>
    <w:pPr>
      <w:spacing w:line="276" w:lineRule="auto"/>
      <w:ind w:left="66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5">
    <w:name w:val="toc 5"/>
    <w:basedOn w:val="Normal"/>
    <w:next w:val="Normal"/>
    <w:autoRedefine/>
    <w:rsid w:val="005D772A"/>
    <w:pPr>
      <w:spacing w:line="276" w:lineRule="auto"/>
      <w:ind w:left="88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6">
    <w:name w:val="toc 6"/>
    <w:basedOn w:val="Normal"/>
    <w:next w:val="Normal"/>
    <w:autoRedefine/>
    <w:rsid w:val="005D772A"/>
    <w:pPr>
      <w:spacing w:line="276" w:lineRule="auto"/>
      <w:ind w:left="110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7">
    <w:name w:val="toc 7"/>
    <w:basedOn w:val="Normal"/>
    <w:next w:val="Normal"/>
    <w:autoRedefine/>
    <w:rsid w:val="005D772A"/>
    <w:pPr>
      <w:spacing w:line="276" w:lineRule="auto"/>
      <w:ind w:left="132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8">
    <w:name w:val="toc 8"/>
    <w:basedOn w:val="Normal"/>
    <w:next w:val="Normal"/>
    <w:autoRedefine/>
    <w:rsid w:val="005D772A"/>
    <w:pPr>
      <w:spacing w:line="276" w:lineRule="auto"/>
      <w:ind w:left="154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9">
    <w:name w:val="toc 9"/>
    <w:basedOn w:val="Normal"/>
    <w:next w:val="Normal"/>
    <w:autoRedefine/>
    <w:rsid w:val="005D772A"/>
    <w:pPr>
      <w:spacing w:line="276" w:lineRule="auto"/>
      <w:ind w:left="176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customStyle="1" w:styleId="Titulo">
    <w:name w:val="Titulo"/>
    <w:basedOn w:val="Normal"/>
    <w:rsid w:val="0020342A"/>
    <w:pPr>
      <w:spacing w:after="200" w:line="276" w:lineRule="auto"/>
    </w:pPr>
    <w:rPr>
      <w:rFonts w:eastAsia="Arial"/>
      <w:i w:val="0"/>
      <w:iCs w:val="0"/>
      <w:sz w:val="22"/>
      <w:szCs w:val="22"/>
      <w:lang w:val="en-GB" w:eastAsia="en-US"/>
    </w:rPr>
  </w:style>
  <w:style w:type="numbering" w:styleId="111111">
    <w:name w:val="Outline List 2"/>
    <w:basedOn w:val="Sinlista"/>
    <w:rsid w:val="00A919CC"/>
    <w:pPr>
      <w:numPr>
        <w:numId w:val="11"/>
      </w:numPr>
    </w:pPr>
  </w:style>
  <w:style w:type="numbering" w:styleId="1ai">
    <w:name w:val="Outline List 1"/>
    <w:basedOn w:val="Sinlista"/>
    <w:rsid w:val="00A919CC"/>
    <w:pPr>
      <w:numPr>
        <w:numId w:val="12"/>
      </w:numPr>
    </w:pPr>
  </w:style>
  <w:style w:type="character" w:styleId="AcrnimoHTML">
    <w:name w:val="HTML Acronym"/>
    <w:basedOn w:val="Fuentedeprrafopredeter"/>
    <w:rsid w:val="00A919CC"/>
  </w:style>
  <w:style w:type="numbering" w:styleId="ArtculoSeccin">
    <w:name w:val="Outline List 3"/>
    <w:basedOn w:val="Sinlista"/>
    <w:rsid w:val="00A919CC"/>
    <w:pPr>
      <w:numPr>
        <w:numId w:val="13"/>
      </w:numPr>
    </w:pPr>
  </w:style>
  <w:style w:type="paragraph" w:styleId="Cierre">
    <w:name w:val="Closing"/>
    <w:basedOn w:val="Normal"/>
    <w:rsid w:val="00A919CC"/>
    <w:pPr>
      <w:spacing w:after="200" w:line="276" w:lineRule="auto"/>
      <w:ind w:left="4252"/>
    </w:pPr>
    <w:rPr>
      <w:rFonts w:eastAsia="Arial"/>
      <w:i w:val="0"/>
      <w:iCs w:val="0"/>
      <w:sz w:val="22"/>
      <w:szCs w:val="22"/>
      <w:lang w:eastAsia="en-US"/>
    </w:rPr>
  </w:style>
  <w:style w:type="character" w:styleId="CitaHTML">
    <w:name w:val="HTML Cite"/>
    <w:rsid w:val="00A919CC"/>
    <w:rPr>
      <w:i/>
      <w:iCs/>
    </w:rPr>
  </w:style>
  <w:style w:type="character" w:styleId="CdigoHTML">
    <w:name w:val="HTML Code"/>
    <w:rsid w:val="00A919CC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2">
    <w:name w:val="List Continue 2"/>
    <w:basedOn w:val="Normal"/>
    <w:rsid w:val="00A919CC"/>
    <w:pPr>
      <w:spacing w:after="120" w:line="276" w:lineRule="auto"/>
      <w:ind w:left="566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3">
    <w:name w:val="List Continue 3"/>
    <w:basedOn w:val="Normal"/>
    <w:rsid w:val="00A919CC"/>
    <w:pPr>
      <w:spacing w:after="120" w:line="276" w:lineRule="auto"/>
      <w:ind w:left="849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4">
    <w:name w:val="List Continue 4"/>
    <w:basedOn w:val="Normal"/>
    <w:rsid w:val="00A919CC"/>
    <w:pPr>
      <w:spacing w:after="120" w:line="276" w:lineRule="auto"/>
      <w:ind w:left="1132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5">
    <w:name w:val="List Continue 5"/>
    <w:basedOn w:val="Normal"/>
    <w:rsid w:val="00A919CC"/>
    <w:pPr>
      <w:spacing w:after="120" w:line="276" w:lineRule="auto"/>
      <w:ind w:left="1415"/>
    </w:pPr>
    <w:rPr>
      <w:rFonts w:eastAsia="Arial"/>
      <w:i w:val="0"/>
      <w:iCs w:val="0"/>
      <w:sz w:val="22"/>
      <w:szCs w:val="22"/>
      <w:lang w:eastAsia="en-US"/>
    </w:rPr>
  </w:style>
  <w:style w:type="character" w:styleId="DefinicinHTML">
    <w:name w:val="HTML Definition"/>
    <w:rsid w:val="00A919CC"/>
    <w:rPr>
      <w:i/>
      <w:iCs/>
    </w:rPr>
  </w:style>
  <w:style w:type="paragraph" w:styleId="DireccinHTML">
    <w:name w:val="HTML Address"/>
    <w:basedOn w:val="Normal"/>
    <w:rsid w:val="00A919CC"/>
    <w:pPr>
      <w:spacing w:after="200" w:line="276" w:lineRule="auto"/>
    </w:pPr>
    <w:rPr>
      <w:rFonts w:eastAsia="Arial"/>
      <w:sz w:val="22"/>
      <w:szCs w:val="22"/>
      <w:lang w:eastAsia="en-US"/>
    </w:rPr>
  </w:style>
  <w:style w:type="paragraph" w:styleId="Direccinsobre">
    <w:name w:val="envelope address"/>
    <w:basedOn w:val="Normal"/>
    <w:rsid w:val="00A919CC"/>
    <w:pPr>
      <w:framePr w:w="7920" w:h="1980" w:hRule="exact" w:hSpace="141" w:wrap="auto" w:hAnchor="page" w:xAlign="center" w:yAlign="bottom"/>
      <w:spacing w:after="200" w:line="276" w:lineRule="auto"/>
      <w:ind w:left="2880"/>
    </w:pPr>
    <w:rPr>
      <w:rFonts w:eastAsia="Arial" w:cs="Arial"/>
      <w:i w:val="0"/>
      <w:iCs w:val="0"/>
      <w:sz w:val="24"/>
      <w:szCs w:val="24"/>
      <w:lang w:eastAsia="en-US"/>
    </w:rPr>
  </w:style>
  <w:style w:type="character" w:styleId="EjemplodeHTML">
    <w:name w:val="HTML Sample"/>
    <w:rsid w:val="00A919CC"/>
    <w:rPr>
      <w:rFonts w:ascii="Courier New" w:hAnsi="Courier New" w:cs="Courier New"/>
    </w:rPr>
  </w:style>
  <w:style w:type="paragraph" w:styleId="Encabezadodemensaje">
    <w:name w:val="Message Header"/>
    <w:basedOn w:val="Normal"/>
    <w:rsid w:val="00A919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134" w:hanging="1134"/>
    </w:pPr>
    <w:rPr>
      <w:rFonts w:eastAsia="Arial" w:cs="Arial"/>
      <w:i w:val="0"/>
      <w:iCs w:val="0"/>
      <w:sz w:val="24"/>
      <w:szCs w:val="24"/>
      <w:lang w:eastAsia="en-US"/>
    </w:rPr>
  </w:style>
  <w:style w:type="paragraph" w:styleId="Encabezadodenota">
    <w:name w:val="Note Heading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nfasis">
    <w:name w:val="Emphasis"/>
    <w:qFormat/>
    <w:rsid w:val="00A919CC"/>
    <w:rPr>
      <w:i/>
      <w:iCs/>
    </w:rPr>
  </w:style>
  <w:style w:type="paragraph" w:styleId="Fecha">
    <w:name w:val="Date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Firma">
    <w:name w:val="Signature"/>
    <w:basedOn w:val="Normal"/>
    <w:rsid w:val="00A919CC"/>
    <w:pPr>
      <w:spacing w:after="200" w:line="276" w:lineRule="auto"/>
      <w:ind w:left="4252"/>
    </w:pPr>
    <w:rPr>
      <w:rFonts w:eastAsia="Arial"/>
      <w:i w:val="0"/>
      <w:iCs w:val="0"/>
      <w:sz w:val="22"/>
      <w:szCs w:val="22"/>
      <w:lang w:eastAsia="en-US"/>
    </w:rPr>
  </w:style>
  <w:style w:type="paragraph" w:styleId="Firmadecorreoelectrnico">
    <w:name w:val="E-mail Signature"/>
    <w:basedOn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Hipervnculovisitado">
    <w:name w:val="FollowedHyperlink"/>
    <w:rsid w:val="00A919CC"/>
    <w:rPr>
      <w:color w:val="800080"/>
      <w:u w:val="single"/>
    </w:rPr>
  </w:style>
  <w:style w:type="paragraph" w:styleId="HTMLconformatoprevio">
    <w:name w:val="HTML Preformatted"/>
    <w:basedOn w:val="Normal"/>
    <w:rsid w:val="00A919CC"/>
    <w:pPr>
      <w:spacing w:after="200" w:line="276" w:lineRule="auto"/>
    </w:pPr>
    <w:rPr>
      <w:rFonts w:ascii="Courier New" w:eastAsia="Arial" w:hAnsi="Courier New" w:cs="Courier New"/>
      <w:i w:val="0"/>
      <w:iCs w:val="0"/>
      <w:sz w:val="20"/>
      <w:lang w:eastAsia="en-US"/>
    </w:rPr>
  </w:style>
  <w:style w:type="paragraph" w:styleId="Lista">
    <w:name w:val="List"/>
    <w:basedOn w:val="Normal"/>
    <w:rsid w:val="00A919CC"/>
    <w:pPr>
      <w:spacing w:after="200" w:line="276" w:lineRule="auto"/>
      <w:ind w:left="283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2">
    <w:name w:val="List 2"/>
    <w:basedOn w:val="Normal"/>
    <w:rsid w:val="00A919CC"/>
    <w:pPr>
      <w:spacing w:after="200" w:line="276" w:lineRule="auto"/>
      <w:ind w:left="566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3">
    <w:name w:val="List 3"/>
    <w:basedOn w:val="Normal"/>
    <w:rsid w:val="00A919CC"/>
    <w:pPr>
      <w:spacing w:after="200" w:line="276" w:lineRule="auto"/>
      <w:ind w:left="849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4">
    <w:name w:val="List 4"/>
    <w:basedOn w:val="Normal"/>
    <w:rsid w:val="00A919CC"/>
    <w:pPr>
      <w:spacing w:after="200" w:line="276" w:lineRule="auto"/>
      <w:ind w:left="1132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5">
    <w:name w:val="List 5"/>
    <w:basedOn w:val="Normal"/>
    <w:rsid w:val="00A919CC"/>
    <w:pPr>
      <w:spacing w:after="200" w:line="276" w:lineRule="auto"/>
      <w:ind w:left="1415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">
    <w:name w:val="List Number"/>
    <w:basedOn w:val="Normal"/>
    <w:rsid w:val="00A919CC"/>
    <w:pPr>
      <w:numPr>
        <w:numId w:val="1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2">
    <w:name w:val="List Number 2"/>
    <w:basedOn w:val="Normal"/>
    <w:rsid w:val="00A919CC"/>
    <w:pPr>
      <w:numPr>
        <w:numId w:val="2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3">
    <w:name w:val="List Number 3"/>
    <w:basedOn w:val="Normal"/>
    <w:rsid w:val="00A919CC"/>
    <w:pPr>
      <w:numPr>
        <w:numId w:val="3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4">
    <w:name w:val="List Number 4"/>
    <w:basedOn w:val="Normal"/>
    <w:rsid w:val="00A919CC"/>
    <w:pPr>
      <w:numPr>
        <w:numId w:val="4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5">
    <w:name w:val="List Number 5"/>
    <w:basedOn w:val="Normal"/>
    <w:rsid w:val="00A919CC"/>
    <w:pPr>
      <w:numPr>
        <w:numId w:val="5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">
    <w:name w:val="List Bullet"/>
    <w:basedOn w:val="Normal"/>
    <w:rsid w:val="00A919CC"/>
    <w:pPr>
      <w:numPr>
        <w:numId w:val="6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2">
    <w:name w:val="List Bullet 2"/>
    <w:basedOn w:val="Normal"/>
    <w:rsid w:val="00A919CC"/>
    <w:pPr>
      <w:numPr>
        <w:numId w:val="7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3">
    <w:name w:val="List Bullet 3"/>
    <w:basedOn w:val="Normal"/>
    <w:rsid w:val="00A919CC"/>
    <w:pPr>
      <w:numPr>
        <w:numId w:val="8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4">
    <w:name w:val="List Bullet 4"/>
    <w:basedOn w:val="Normal"/>
    <w:rsid w:val="00A919CC"/>
    <w:pPr>
      <w:numPr>
        <w:numId w:val="9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5">
    <w:name w:val="List Bullet 5"/>
    <w:basedOn w:val="Normal"/>
    <w:rsid w:val="00A919CC"/>
    <w:pPr>
      <w:numPr>
        <w:numId w:val="10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MquinadeescribirHTML">
    <w:name w:val="HTML Typewriter"/>
    <w:rsid w:val="00A919C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919CC"/>
    <w:pPr>
      <w:spacing w:after="200" w:line="276" w:lineRule="auto"/>
    </w:pPr>
    <w:rPr>
      <w:rFonts w:ascii="Times New Roman" w:eastAsia="Arial" w:hAnsi="Times New Roman"/>
      <w:i w:val="0"/>
      <w:iCs w:val="0"/>
      <w:sz w:val="24"/>
      <w:szCs w:val="24"/>
      <w:lang w:eastAsia="en-US"/>
    </w:rPr>
  </w:style>
  <w:style w:type="character" w:styleId="Nmerodelnea">
    <w:name w:val="line number"/>
    <w:basedOn w:val="Fuentedeprrafopredeter"/>
    <w:rsid w:val="00A919CC"/>
  </w:style>
  <w:style w:type="character" w:styleId="Nmerodepgina">
    <w:name w:val="page number"/>
    <w:basedOn w:val="Fuentedeprrafopredeter"/>
    <w:rsid w:val="00A919CC"/>
  </w:style>
  <w:style w:type="paragraph" w:styleId="Remitedesobre">
    <w:name w:val="envelope return"/>
    <w:basedOn w:val="Normal"/>
    <w:rsid w:val="00A919CC"/>
    <w:pPr>
      <w:spacing w:after="200" w:line="276" w:lineRule="auto"/>
    </w:pPr>
    <w:rPr>
      <w:rFonts w:eastAsia="Arial" w:cs="Arial"/>
      <w:i w:val="0"/>
      <w:iCs w:val="0"/>
      <w:sz w:val="20"/>
      <w:lang w:eastAsia="en-US"/>
    </w:rPr>
  </w:style>
  <w:style w:type="paragraph" w:styleId="Saludo">
    <w:name w:val="Salutation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Sangra2detindependiente">
    <w:name w:val="Body Text Indent 2"/>
    <w:basedOn w:val="Normal"/>
    <w:rsid w:val="00A919CC"/>
    <w:pPr>
      <w:spacing w:after="120" w:line="480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Sangra3detindependiente">
    <w:name w:val="Body Text Indent 3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Cs w:val="16"/>
      <w:lang w:eastAsia="en-US"/>
    </w:rPr>
  </w:style>
  <w:style w:type="paragraph" w:styleId="Sangradetextonormal">
    <w:name w:val="Body Text Indent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Sangranormal">
    <w:name w:val="Normal Indent"/>
    <w:basedOn w:val="Normal"/>
    <w:rsid w:val="00A919CC"/>
    <w:pPr>
      <w:spacing w:after="200" w:line="276" w:lineRule="auto"/>
      <w:ind w:left="708"/>
    </w:pPr>
    <w:rPr>
      <w:rFonts w:eastAsia="Arial"/>
      <w:i w:val="0"/>
      <w:iCs w:val="0"/>
      <w:sz w:val="22"/>
      <w:szCs w:val="22"/>
      <w:lang w:eastAsia="en-US"/>
    </w:rPr>
  </w:style>
  <w:style w:type="paragraph" w:styleId="Subttulo">
    <w:name w:val="Subtitle"/>
    <w:basedOn w:val="Normal"/>
    <w:qFormat/>
    <w:rsid w:val="00A919CC"/>
    <w:pPr>
      <w:spacing w:after="60" w:line="276" w:lineRule="auto"/>
      <w:jc w:val="center"/>
      <w:outlineLvl w:val="1"/>
    </w:pPr>
    <w:rPr>
      <w:rFonts w:eastAsia="Arial" w:cs="Arial"/>
      <w:i w:val="0"/>
      <w:iCs w:val="0"/>
      <w:sz w:val="24"/>
      <w:szCs w:val="24"/>
      <w:lang w:eastAsia="en-US"/>
    </w:rPr>
  </w:style>
  <w:style w:type="table" w:styleId="Tablabsica1">
    <w:name w:val="Table Simple 1"/>
    <w:basedOn w:val="Tablanormal"/>
    <w:rsid w:val="00A919CC"/>
    <w:pPr>
      <w:spacing w:after="20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A919CC"/>
    <w:pPr>
      <w:spacing w:after="20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A919C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A919CC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A919CC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A919CC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A919CC"/>
    <w:pPr>
      <w:spacing w:after="20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A919CC"/>
    <w:pPr>
      <w:spacing w:after="20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A919CC"/>
    <w:pPr>
      <w:spacing w:after="20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A919CC"/>
    <w:pPr>
      <w:spacing w:after="20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A919CC"/>
    <w:pPr>
      <w:spacing w:after="20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A919CC"/>
    <w:pPr>
      <w:spacing w:after="20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rsid w:val="00A919C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A919CC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rsid w:val="00A919CC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A919CC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rsid w:val="00A919CC"/>
    <w:pPr>
      <w:spacing w:after="20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A919C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A919C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A919CC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A919CC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rsid w:val="00A919CC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A919CC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A919C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A919CC"/>
    <w:pPr>
      <w:spacing w:after="20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A919CC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A919CC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A919C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A919CC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A919CC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A919CC"/>
    <w:pPr>
      <w:spacing w:after="20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A919CC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rsid w:val="00A919C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A919CC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A919CC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A919CC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A919CC"/>
    <w:pPr>
      <w:spacing w:after="20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A919CC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A919CC"/>
    <w:pPr>
      <w:spacing w:after="20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A919CC"/>
    <w:pPr>
      <w:spacing w:after="20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A919CC"/>
    <w:pPr>
      <w:spacing w:after="20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A919CC"/>
    <w:pPr>
      <w:spacing w:after="20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A919CC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A919CC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rsid w:val="00A919CC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A919CC"/>
    <w:pPr>
      <w:spacing w:after="120" w:line="276" w:lineRule="auto"/>
      <w:ind w:left="1440" w:right="1440"/>
    </w:pPr>
    <w:rPr>
      <w:rFonts w:eastAsia="Arial"/>
      <w:i w:val="0"/>
      <w:iCs w:val="0"/>
      <w:sz w:val="22"/>
      <w:szCs w:val="22"/>
      <w:lang w:eastAsia="en-US"/>
    </w:rPr>
  </w:style>
  <w:style w:type="character" w:styleId="Textoennegrita">
    <w:name w:val="Strong"/>
    <w:qFormat/>
    <w:rsid w:val="00A919CC"/>
    <w:rPr>
      <w:b/>
      <w:bCs/>
    </w:rPr>
  </w:style>
  <w:style w:type="paragraph" w:styleId="Textoindependiente">
    <w:name w:val="Body Text"/>
    <w:basedOn w:val="Normal"/>
    <w:rsid w:val="00A919CC"/>
    <w:pPr>
      <w:spacing w:after="12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independiente2">
    <w:name w:val="Body Text 2"/>
    <w:basedOn w:val="Normal"/>
    <w:rsid w:val="00A919CC"/>
    <w:pPr>
      <w:spacing w:after="120" w:line="480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independiente3">
    <w:name w:val="Body Text 3"/>
    <w:basedOn w:val="Normal"/>
    <w:rsid w:val="00A919CC"/>
    <w:pPr>
      <w:spacing w:after="120" w:line="276" w:lineRule="auto"/>
    </w:pPr>
    <w:rPr>
      <w:rFonts w:eastAsia="Arial"/>
      <w:i w:val="0"/>
      <w:iCs w:val="0"/>
      <w:szCs w:val="16"/>
      <w:lang w:eastAsia="en-US"/>
    </w:rPr>
  </w:style>
  <w:style w:type="paragraph" w:styleId="Textoindependienteprimerasangra">
    <w:name w:val="Body Text First Indent"/>
    <w:basedOn w:val="Textoindependiente"/>
    <w:rsid w:val="00A919CC"/>
    <w:pPr>
      <w:ind w:firstLine="210"/>
    </w:pPr>
  </w:style>
  <w:style w:type="paragraph" w:styleId="Textoindependienteprimerasangra2">
    <w:name w:val="Body Text First Indent 2"/>
    <w:basedOn w:val="Sangradetextonormal"/>
    <w:rsid w:val="00A919CC"/>
    <w:pPr>
      <w:ind w:firstLine="210"/>
    </w:pPr>
  </w:style>
  <w:style w:type="paragraph" w:styleId="Textosinformato">
    <w:name w:val="Plain Text"/>
    <w:basedOn w:val="Normal"/>
    <w:rsid w:val="00A919CC"/>
    <w:pPr>
      <w:spacing w:after="200" w:line="276" w:lineRule="auto"/>
    </w:pPr>
    <w:rPr>
      <w:rFonts w:ascii="Courier New" w:eastAsia="Arial" w:hAnsi="Courier New" w:cs="Courier New"/>
      <w:i w:val="0"/>
      <w:iCs w:val="0"/>
      <w:sz w:val="20"/>
      <w:lang w:eastAsia="en-US"/>
    </w:rPr>
  </w:style>
  <w:style w:type="paragraph" w:styleId="Ttulo">
    <w:name w:val="Title"/>
    <w:basedOn w:val="Normal"/>
    <w:qFormat/>
    <w:rsid w:val="00A919CC"/>
    <w:pPr>
      <w:spacing w:before="240" w:after="60" w:line="276" w:lineRule="auto"/>
      <w:jc w:val="center"/>
      <w:outlineLvl w:val="0"/>
    </w:pPr>
    <w:rPr>
      <w:rFonts w:eastAsia="Arial" w:cs="Arial"/>
      <w:b/>
      <w:bCs/>
      <w:i w:val="0"/>
      <w:iCs w:val="0"/>
      <w:kern w:val="28"/>
      <w:sz w:val="32"/>
      <w:szCs w:val="32"/>
      <w:lang w:eastAsia="en-US"/>
    </w:rPr>
  </w:style>
  <w:style w:type="character" w:styleId="VariableHTML">
    <w:name w:val="HTML Variable"/>
    <w:rsid w:val="00A919CC"/>
    <w:rPr>
      <w:i/>
      <w:iCs/>
    </w:rPr>
  </w:style>
  <w:style w:type="paragraph" w:styleId="Textocomentario">
    <w:name w:val="annotation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rsid w:val="008762C2"/>
    <w:rPr>
      <w:b/>
      <w:bCs/>
    </w:rPr>
  </w:style>
  <w:style w:type="paragraph" w:styleId="Encabezadodelista">
    <w:name w:val="toa heading"/>
    <w:basedOn w:val="Normal"/>
    <w:next w:val="Normal"/>
    <w:rsid w:val="008762C2"/>
    <w:pPr>
      <w:spacing w:before="120" w:after="200" w:line="276" w:lineRule="auto"/>
    </w:pPr>
    <w:rPr>
      <w:rFonts w:eastAsia="Arial" w:cs="Arial"/>
      <w:b/>
      <w:bCs/>
      <w:i w:val="0"/>
      <w:iCs w:val="0"/>
      <w:sz w:val="24"/>
      <w:szCs w:val="24"/>
      <w:lang w:eastAsia="en-US"/>
    </w:rPr>
  </w:style>
  <w:style w:type="paragraph" w:styleId="Descripcin">
    <w:name w:val="caption"/>
    <w:basedOn w:val="Normal"/>
    <w:next w:val="Normal"/>
    <w:qFormat/>
    <w:rsid w:val="008762C2"/>
    <w:pPr>
      <w:spacing w:after="200" w:line="276" w:lineRule="auto"/>
    </w:pPr>
    <w:rPr>
      <w:rFonts w:eastAsia="Arial"/>
      <w:b/>
      <w:bCs/>
      <w:i w:val="0"/>
      <w:iCs w:val="0"/>
      <w:sz w:val="20"/>
      <w:lang w:eastAsia="en-US"/>
    </w:rPr>
  </w:style>
  <w:style w:type="paragraph" w:styleId="ndice1">
    <w:name w:val="index 1"/>
    <w:basedOn w:val="Normal"/>
    <w:next w:val="Normal"/>
    <w:autoRedefine/>
    <w:rsid w:val="008762C2"/>
    <w:pPr>
      <w:spacing w:after="200" w:line="276" w:lineRule="auto"/>
      <w:ind w:left="2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2">
    <w:name w:val="index 2"/>
    <w:basedOn w:val="Normal"/>
    <w:next w:val="Normal"/>
    <w:autoRedefine/>
    <w:rsid w:val="008762C2"/>
    <w:pPr>
      <w:spacing w:after="200" w:line="276" w:lineRule="auto"/>
      <w:ind w:left="44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3">
    <w:name w:val="index 3"/>
    <w:basedOn w:val="Normal"/>
    <w:next w:val="Normal"/>
    <w:autoRedefine/>
    <w:rsid w:val="008762C2"/>
    <w:pPr>
      <w:spacing w:after="200" w:line="276" w:lineRule="auto"/>
      <w:ind w:left="66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4">
    <w:name w:val="index 4"/>
    <w:basedOn w:val="Normal"/>
    <w:next w:val="Normal"/>
    <w:autoRedefine/>
    <w:rsid w:val="008762C2"/>
    <w:pPr>
      <w:spacing w:after="200" w:line="276" w:lineRule="auto"/>
      <w:ind w:left="88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5">
    <w:name w:val="index 5"/>
    <w:basedOn w:val="Normal"/>
    <w:next w:val="Normal"/>
    <w:autoRedefine/>
    <w:rsid w:val="008762C2"/>
    <w:pPr>
      <w:spacing w:after="200" w:line="276" w:lineRule="auto"/>
      <w:ind w:left="110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6">
    <w:name w:val="index 6"/>
    <w:basedOn w:val="Normal"/>
    <w:next w:val="Normal"/>
    <w:autoRedefine/>
    <w:rsid w:val="008762C2"/>
    <w:pPr>
      <w:spacing w:after="200" w:line="276" w:lineRule="auto"/>
      <w:ind w:left="13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7">
    <w:name w:val="index 7"/>
    <w:basedOn w:val="Normal"/>
    <w:next w:val="Normal"/>
    <w:autoRedefine/>
    <w:rsid w:val="008762C2"/>
    <w:pPr>
      <w:spacing w:after="200" w:line="276" w:lineRule="auto"/>
      <w:ind w:left="154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8">
    <w:name w:val="index 8"/>
    <w:basedOn w:val="Normal"/>
    <w:next w:val="Normal"/>
    <w:autoRedefine/>
    <w:rsid w:val="008762C2"/>
    <w:pPr>
      <w:spacing w:after="200" w:line="276" w:lineRule="auto"/>
      <w:ind w:left="176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9">
    <w:name w:val="index 9"/>
    <w:basedOn w:val="Normal"/>
    <w:next w:val="Normal"/>
    <w:autoRedefine/>
    <w:rsid w:val="008762C2"/>
    <w:pPr>
      <w:spacing w:after="200" w:line="276" w:lineRule="auto"/>
      <w:ind w:left="198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Mapadeldocumento">
    <w:name w:val="Document Map"/>
    <w:basedOn w:val="Normal"/>
    <w:rsid w:val="008762C2"/>
    <w:pPr>
      <w:shd w:val="clear" w:color="auto" w:fill="000080"/>
      <w:spacing w:after="200" w:line="276" w:lineRule="auto"/>
    </w:pPr>
    <w:rPr>
      <w:rFonts w:ascii="Tahoma" w:eastAsia="Arial" w:hAnsi="Tahoma" w:cs="Tahoma"/>
      <w:i w:val="0"/>
      <w:iCs w:val="0"/>
      <w:sz w:val="20"/>
      <w:lang w:eastAsia="en-US"/>
    </w:rPr>
  </w:style>
  <w:style w:type="character" w:styleId="Refdecomentario">
    <w:name w:val="annotation reference"/>
    <w:rsid w:val="008762C2"/>
    <w:rPr>
      <w:sz w:val="16"/>
      <w:szCs w:val="16"/>
    </w:rPr>
  </w:style>
  <w:style w:type="character" w:styleId="Refdenotaalfinal">
    <w:name w:val="endnote reference"/>
    <w:rsid w:val="008762C2"/>
    <w:rPr>
      <w:vertAlign w:val="superscript"/>
    </w:rPr>
  </w:style>
  <w:style w:type="character" w:styleId="Refdenotaalpie">
    <w:name w:val="footnote reference"/>
    <w:rsid w:val="008762C2"/>
    <w:rPr>
      <w:vertAlign w:val="superscript"/>
    </w:rPr>
  </w:style>
  <w:style w:type="paragraph" w:styleId="Tabladeilustraciones">
    <w:name w:val="table of figures"/>
    <w:basedOn w:val="Normal"/>
    <w:next w:val="Normal"/>
    <w:rsid w:val="008762C2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consangra">
    <w:name w:val="table of authorities"/>
    <w:basedOn w:val="Normal"/>
    <w:next w:val="Normal"/>
    <w:rsid w:val="008762C2"/>
    <w:pPr>
      <w:spacing w:after="200" w:line="276" w:lineRule="auto"/>
      <w:ind w:left="2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Textomacro">
    <w:name w:val="macro"/>
    <w:rsid w:val="008762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eastAsia="en-US"/>
    </w:rPr>
  </w:style>
  <w:style w:type="paragraph" w:styleId="Textonotaalfinal">
    <w:name w:val="endnote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Textonotapie">
    <w:name w:val="footnote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Ttulodendice">
    <w:name w:val="index heading"/>
    <w:basedOn w:val="Normal"/>
    <w:next w:val="ndice1"/>
    <w:rsid w:val="008762C2"/>
    <w:pPr>
      <w:spacing w:after="200" w:line="276" w:lineRule="auto"/>
    </w:pPr>
    <w:rPr>
      <w:rFonts w:eastAsia="Arial" w:cs="Arial"/>
      <w:b/>
      <w:bCs/>
      <w:i w:val="0"/>
      <w:iCs w:val="0"/>
      <w:sz w:val="22"/>
      <w:szCs w:val="22"/>
      <w:lang w:eastAsia="en-US"/>
    </w:rPr>
  </w:style>
  <w:style w:type="table" w:customStyle="1" w:styleId="Sombreadomedio1-nfasis11">
    <w:name w:val="Sombreado medio 1 - Énfasis 11"/>
    <w:basedOn w:val="Tablanormal"/>
    <w:uiPriority w:val="63"/>
    <w:rsid w:val="002C7B1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2C7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Arial">
    <w:name w:val="Normal + Arial"/>
    <w:aliases w:val="12 pt"/>
    <w:basedOn w:val="Normal"/>
    <w:rsid w:val="000D72DE"/>
    <w:pPr>
      <w:numPr>
        <w:numId w:val="14"/>
      </w:numPr>
      <w:spacing w:before="120"/>
    </w:pPr>
    <w:rPr>
      <w:i w:val="0"/>
      <w:iCs w:val="0"/>
      <w:sz w:val="24"/>
      <w:lang w:val="es-ES_tradnl"/>
    </w:rPr>
  </w:style>
  <w:style w:type="character" w:customStyle="1" w:styleId="apple-converted-space">
    <w:name w:val="apple-converted-space"/>
    <w:basedOn w:val="Fuentedeprrafopredeter"/>
    <w:rsid w:val="0094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112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620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1141191591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621955895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  <w:div w:id="522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845">
              <w:marLeft w:val="15"/>
              <w:marRight w:val="1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57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  <w:div w:id="1577713994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  <w:div w:id="1967616247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</w:divsChild>
        </w:div>
      </w:divsChild>
    </w:div>
    <w:div w:id="1718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49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24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72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097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2092853515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2011174443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  <w:div w:id="2081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berto\2011_12\2011_12_ALG\2011_12_ALG_Tema_0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6DD48-BA18-44C6-8ACA-9C20E5DA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2011_12_ALG_Tema_0_Ejercicios</Template>
  <TotalTime>218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UCAM</Company>
  <LinksUpToDate>false</LinksUpToDate>
  <CharactersWithSpaces>1484</CharactersWithSpaces>
  <SharedDoc>false</SharedDoc>
  <HLinks>
    <vt:vector size="30" baseType="variant"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_Toc297798987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_Toc297798986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_Toc297798985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_Toc297798984</vt:lpwstr>
      </vt:variant>
      <vt:variant>
        <vt:i4>7471104</vt:i4>
      </vt:variant>
      <vt:variant>
        <vt:i4>6</vt:i4>
      </vt:variant>
      <vt:variant>
        <vt:i4>0</vt:i4>
      </vt:variant>
      <vt:variant>
        <vt:i4>5</vt:i4>
      </vt:variant>
      <vt:variant>
        <vt:lpwstr>mailto:mail@pdi.ucam.edu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Alberto</dc:creator>
  <cp:lastModifiedBy>Raul Gallego Sandoval</cp:lastModifiedBy>
  <cp:revision>58</cp:revision>
  <cp:lastPrinted>2015-01-13T11:37:00Z</cp:lastPrinted>
  <dcterms:created xsi:type="dcterms:W3CDTF">2015-01-08T08:58:00Z</dcterms:created>
  <dcterms:modified xsi:type="dcterms:W3CDTF">2019-04-02T09:09:00Z</dcterms:modified>
</cp:coreProperties>
</file>